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63412" w14:textId="7676835C" w:rsidR="001E1834" w:rsidRPr="00852A8D" w:rsidRDefault="001951B1" w:rsidP="001E1834">
      <w:pPr>
        <w:jc w:val="center"/>
        <w:rPr>
          <w:rFonts w:cs="Times New Roman"/>
          <w:b/>
          <w:smallCaps/>
        </w:rPr>
      </w:pPr>
      <w:r w:rsidRPr="00852A8D">
        <w:rPr>
          <w:rFonts w:cs="Times New Roman"/>
          <w:b/>
          <w:smallCaps/>
        </w:rPr>
        <w:t>Twinkle Dhawan</w:t>
      </w:r>
    </w:p>
    <w:p w14:paraId="55774DE0" w14:textId="15823B94" w:rsidR="001E1834" w:rsidRPr="00852A8D" w:rsidRDefault="005330AA" w:rsidP="001E1834">
      <w:pPr>
        <w:jc w:val="center"/>
        <w:rPr>
          <w:rFonts w:cs="Times New Roman"/>
          <w:b/>
          <w:smallCaps/>
        </w:rPr>
      </w:pPr>
      <w:r>
        <w:rPr>
          <w:rFonts w:cs="Times New Roman"/>
          <w:b/>
          <w:smallCaps/>
        </w:rPr>
        <w:t>HR Ana</w:t>
      </w:r>
      <w:r w:rsidR="00436FD5">
        <w:rPr>
          <w:rFonts w:cs="Times New Roman"/>
          <w:b/>
          <w:smallCaps/>
        </w:rPr>
        <w:t>lyst</w:t>
      </w:r>
    </w:p>
    <w:p w14:paraId="1BF78F06" w14:textId="56B4E292" w:rsidR="005F0A71" w:rsidRPr="00852A8D" w:rsidRDefault="00371F16" w:rsidP="005E41CD">
      <w:pPr>
        <w:pBdr>
          <w:bottom w:val="single" w:sz="12" w:space="4" w:color="auto"/>
        </w:pBdr>
        <w:jc w:val="center"/>
        <w:rPr>
          <w:rFonts w:cs="Times New Roman"/>
        </w:rPr>
      </w:pPr>
      <w:r>
        <w:rPr>
          <w:rFonts w:cs="Times New Roman"/>
        </w:rPr>
        <w:t>Chandigarh 160071</w:t>
      </w:r>
      <w:r w:rsidR="005F0A71" w:rsidRPr="00852A8D">
        <w:rPr>
          <w:rFonts w:cs="Times New Roman"/>
        </w:rPr>
        <w:t>| +91-</w:t>
      </w:r>
      <w:r w:rsidR="001951B1" w:rsidRPr="00852A8D">
        <w:rPr>
          <w:rFonts w:cs="Times New Roman"/>
        </w:rPr>
        <w:t>797-316-1149</w:t>
      </w:r>
      <w:r w:rsidR="005F0A71" w:rsidRPr="00852A8D">
        <w:rPr>
          <w:rFonts w:cs="Times New Roman"/>
        </w:rPr>
        <w:t xml:space="preserve"> | </w:t>
      </w:r>
      <w:r w:rsidR="001951B1" w:rsidRPr="00852A8D">
        <w:rPr>
          <w:rFonts w:eastAsia="Times New Roman" w:cs="Times New Roman"/>
        </w:rPr>
        <w:t>tiadhawan19@gmail.com</w:t>
      </w:r>
      <w:r w:rsidR="005F0A71" w:rsidRPr="00852A8D">
        <w:rPr>
          <w:rFonts w:eastAsia="Times New Roman" w:cs="Times New Roman"/>
        </w:rPr>
        <w:t xml:space="preserve"> |</w:t>
      </w:r>
      <w:r w:rsidR="001F4AE7" w:rsidRPr="00852A8D">
        <w:rPr>
          <w:rFonts w:cs="Times New Roman"/>
        </w:rPr>
        <w:t xml:space="preserve"> </w:t>
      </w:r>
      <w:hyperlink r:id="rId8" w:history="1">
        <w:r w:rsidR="001C269D">
          <w:rPr>
            <w:rStyle w:val="Hyperlink"/>
            <w:rFonts w:cs="Times New Roman"/>
          </w:rPr>
          <w:t>https://www.linkedin.com/in/twinkledhawan</w:t>
        </w:r>
      </w:hyperlink>
    </w:p>
    <w:p w14:paraId="79B78AA5" w14:textId="16C042A0" w:rsidR="001951B1" w:rsidRPr="00852A8D" w:rsidRDefault="001951B1" w:rsidP="005E41CD">
      <w:pPr>
        <w:spacing w:before="160" w:after="120"/>
        <w:jc w:val="center"/>
        <w:rPr>
          <w:rFonts w:cs="Times New Roman"/>
          <w:b/>
        </w:rPr>
      </w:pPr>
      <w:r w:rsidRPr="00852A8D">
        <w:rPr>
          <w:rFonts w:cs="Times New Roman"/>
          <w:b/>
        </w:rPr>
        <w:t>CAREER OBJECTIVE</w:t>
      </w:r>
    </w:p>
    <w:p w14:paraId="114ECC69" w14:textId="1B90261C" w:rsidR="001951B1" w:rsidRPr="00852A8D" w:rsidRDefault="001951B1" w:rsidP="001951B1">
      <w:pPr>
        <w:spacing w:before="160" w:after="120"/>
        <w:jc w:val="both"/>
        <w:rPr>
          <w:rFonts w:cs="Times New Roman"/>
        </w:rPr>
      </w:pPr>
      <w:r w:rsidRPr="00852A8D">
        <w:rPr>
          <w:rFonts w:cs="Times New Roman"/>
        </w:rPr>
        <w:t xml:space="preserve">I am a business professional looking for a job where I can utilize my skills and knowledge that I have gained </w:t>
      </w:r>
      <w:r w:rsidR="00577994">
        <w:rPr>
          <w:rFonts w:cs="Times New Roman"/>
        </w:rPr>
        <w:t>in</w:t>
      </w:r>
      <w:r w:rsidRPr="00852A8D">
        <w:rPr>
          <w:rFonts w:cs="Times New Roman"/>
        </w:rPr>
        <w:t xml:space="preserve"> working the practice and make a contribution. I am eager to learn and keen</w:t>
      </w:r>
      <w:r w:rsidR="00805694">
        <w:rPr>
          <w:rFonts w:cs="Times New Roman"/>
        </w:rPr>
        <w:t xml:space="preserve"> to work </w:t>
      </w:r>
      <w:r w:rsidRPr="00852A8D">
        <w:rPr>
          <w:rFonts w:cs="Times New Roman"/>
        </w:rPr>
        <w:t>in this dynamic industry. This experience should ameliorate my knowledge base and provide me that would aid in my career progress.</w:t>
      </w:r>
    </w:p>
    <w:p w14:paraId="5854B448" w14:textId="3EE628AC" w:rsidR="008A34C9" w:rsidRPr="00852A8D" w:rsidRDefault="008A34C9" w:rsidP="005E41CD">
      <w:pPr>
        <w:spacing w:before="160" w:after="120"/>
        <w:jc w:val="center"/>
        <w:rPr>
          <w:rFonts w:cs="Times New Roman"/>
          <w:b/>
        </w:rPr>
      </w:pPr>
      <w:r w:rsidRPr="00852A8D">
        <w:rPr>
          <w:rFonts w:cs="Times New Roman"/>
          <w:b/>
        </w:rPr>
        <w:t>PROFESSIONAL WORK EXPERIENCE</w:t>
      </w:r>
    </w:p>
    <w:p w14:paraId="742891E3" w14:textId="69B35C57" w:rsidR="008A34C9" w:rsidRPr="00852A8D" w:rsidRDefault="001951B1" w:rsidP="00C95607">
      <w:pPr>
        <w:tabs>
          <w:tab w:val="right" w:pos="10800"/>
        </w:tabs>
        <w:spacing w:before="160"/>
        <w:jc w:val="both"/>
        <w:rPr>
          <w:rFonts w:cs="Times New Roman"/>
        </w:rPr>
      </w:pPr>
      <w:r w:rsidRPr="00852A8D">
        <w:rPr>
          <w:rFonts w:cs="Times New Roman"/>
          <w:b/>
        </w:rPr>
        <w:t>Inside Sales Executive</w:t>
      </w:r>
      <w:r w:rsidR="008A34C9" w:rsidRPr="00852A8D">
        <w:rPr>
          <w:rFonts w:cs="Times New Roman"/>
          <w:b/>
        </w:rPr>
        <w:t xml:space="preserve">| </w:t>
      </w:r>
      <w:r w:rsidRPr="00852A8D">
        <w:rPr>
          <w:rFonts w:cs="Times New Roman"/>
        </w:rPr>
        <w:t xml:space="preserve">The Silicon Partners </w:t>
      </w:r>
      <w:r w:rsidR="008A34C9" w:rsidRPr="00852A8D">
        <w:rPr>
          <w:rFonts w:cs="Times New Roman"/>
        </w:rPr>
        <w:t xml:space="preserve">| </w:t>
      </w:r>
      <w:r w:rsidRPr="00852A8D">
        <w:rPr>
          <w:rFonts w:cs="Times New Roman"/>
        </w:rPr>
        <w:t>Noida</w:t>
      </w:r>
      <w:r w:rsidR="008A34C9" w:rsidRPr="00852A8D">
        <w:rPr>
          <w:rFonts w:cs="Times New Roman"/>
        </w:rPr>
        <w:t xml:space="preserve">, </w:t>
      </w:r>
      <w:r w:rsidRPr="00852A8D">
        <w:rPr>
          <w:rFonts w:cs="Times New Roman"/>
        </w:rPr>
        <w:t>Uttar Pradesh</w:t>
      </w:r>
      <w:r w:rsidR="008A34C9" w:rsidRPr="00852A8D">
        <w:rPr>
          <w:rFonts w:cs="Times New Roman"/>
        </w:rPr>
        <w:t>, India</w:t>
      </w:r>
      <w:r w:rsidR="008A34C9" w:rsidRPr="00852A8D">
        <w:rPr>
          <w:rFonts w:cs="Times New Roman"/>
        </w:rPr>
        <w:tab/>
      </w:r>
      <w:r w:rsidR="00B37702" w:rsidRPr="00852A8D">
        <w:rPr>
          <w:rFonts w:cs="Times New Roman"/>
        </w:rPr>
        <w:t xml:space="preserve">   </w:t>
      </w:r>
      <w:r w:rsidRPr="00852A8D">
        <w:rPr>
          <w:rFonts w:cs="Times New Roman"/>
        </w:rPr>
        <w:t>3/2019</w:t>
      </w:r>
      <w:r w:rsidR="008A34C9" w:rsidRPr="00852A8D">
        <w:rPr>
          <w:rFonts w:cs="Times New Roman"/>
        </w:rPr>
        <w:t xml:space="preserve"> </w:t>
      </w:r>
      <w:r w:rsidR="002F07A9" w:rsidRPr="00852A8D">
        <w:rPr>
          <w:rFonts w:cs="Times New Roman"/>
        </w:rPr>
        <w:t>–</w:t>
      </w:r>
      <w:r w:rsidR="008A34C9" w:rsidRPr="00852A8D">
        <w:rPr>
          <w:rFonts w:cs="Times New Roman"/>
        </w:rPr>
        <w:t xml:space="preserve"> </w:t>
      </w:r>
      <w:r w:rsidR="00DE6555">
        <w:rPr>
          <w:rFonts w:cs="Times New Roman"/>
        </w:rPr>
        <w:t>8/2019</w:t>
      </w:r>
    </w:p>
    <w:p w14:paraId="0A0A280E" w14:textId="2DDF2DDE" w:rsidR="001951B1" w:rsidRPr="00852A8D" w:rsidRDefault="001951B1" w:rsidP="00C95607">
      <w:pPr>
        <w:tabs>
          <w:tab w:val="right" w:pos="10800"/>
        </w:tabs>
        <w:spacing w:before="160"/>
        <w:jc w:val="both"/>
        <w:rPr>
          <w:rFonts w:cs="Times New Roman"/>
        </w:rPr>
      </w:pPr>
      <w:r w:rsidRPr="00852A8D">
        <w:rPr>
          <w:rFonts w:cs="Times New Roman"/>
        </w:rPr>
        <w:t>Working with the Inside Sales team in The Silicon Partners and responsible for Account Management &amp; Client relationship. Aligned with GM Sales and Marketing to develop new strategies for effective marketing regarding various offerings of The Silicon Partners. The work responsibilities are as follows:</w:t>
      </w:r>
    </w:p>
    <w:p w14:paraId="4F5BB64F" w14:textId="128116D8" w:rsidR="001951B1" w:rsidRPr="00852A8D" w:rsidRDefault="001951B1" w:rsidP="001951B1">
      <w:pPr>
        <w:pStyle w:val="ListParagraph"/>
        <w:numPr>
          <w:ilvl w:val="0"/>
          <w:numId w:val="66"/>
        </w:numPr>
        <w:tabs>
          <w:tab w:val="right" w:pos="10800"/>
        </w:tabs>
        <w:spacing w:before="160"/>
        <w:jc w:val="both"/>
        <w:rPr>
          <w:rFonts w:cs="Times New Roman"/>
        </w:rPr>
      </w:pPr>
      <w:r w:rsidRPr="00852A8D">
        <w:rPr>
          <w:rFonts w:cs="Times New Roman"/>
        </w:rPr>
        <w:t>Interact with CXO, VP and D Level Executives for Target Organizations.</w:t>
      </w:r>
    </w:p>
    <w:p w14:paraId="7D5606BA" w14:textId="18AB41CB" w:rsidR="001951B1" w:rsidRPr="00852A8D" w:rsidRDefault="001951B1" w:rsidP="001951B1">
      <w:pPr>
        <w:pStyle w:val="ListParagraph"/>
        <w:numPr>
          <w:ilvl w:val="0"/>
          <w:numId w:val="66"/>
        </w:numPr>
        <w:tabs>
          <w:tab w:val="right" w:pos="10800"/>
        </w:tabs>
        <w:spacing w:before="160"/>
        <w:jc w:val="both"/>
        <w:rPr>
          <w:rFonts w:cs="Times New Roman"/>
        </w:rPr>
      </w:pPr>
      <w:r w:rsidRPr="00852A8D">
        <w:rPr>
          <w:rFonts w:cs="Times New Roman"/>
        </w:rPr>
        <w:t>Research and Understand about the Technical Landscape of Targeted Organizations.</w:t>
      </w:r>
    </w:p>
    <w:p w14:paraId="684CF87E" w14:textId="2CAFE9AC" w:rsidR="001951B1" w:rsidRPr="00852A8D" w:rsidRDefault="001951B1" w:rsidP="001951B1">
      <w:pPr>
        <w:pStyle w:val="ListParagraph"/>
        <w:numPr>
          <w:ilvl w:val="0"/>
          <w:numId w:val="66"/>
        </w:numPr>
        <w:tabs>
          <w:tab w:val="right" w:pos="10800"/>
        </w:tabs>
        <w:spacing w:before="160"/>
        <w:jc w:val="both"/>
        <w:rPr>
          <w:rFonts w:cs="Times New Roman"/>
        </w:rPr>
      </w:pPr>
      <w:r w:rsidRPr="00852A8D">
        <w:rPr>
          <w:rFonts w:cs="Times New Roman"/>
        </w:rPr>
        <w:t>Discussions around Technical Roadmaps for Organization &amp;client requirements.</w:t>
      </w:r>
    </w:p>
    <w:p w14:paraId="7D07BB78" w14:textId="00604EB1" w:rsidR="001951B1" w:rsidRPr="00852A8D" w:rsidRDefault="001951B1" w:rsidP="001951B1">
      <w:pPr>
        <w:pStyle w:val="ListParagraph"/>
        <w:numPr>
          <w:ilvl w:val="0"/>
          <w:numId w:val="66"/>
        </w:numPr>
        <w:tabs>
          <w:tab w:val="right" w:pos="10800"/>
        </w:tabs>
        <w:spacing w:before="160"/>
        <w:jc w:val="both"/>
        <w:rPr>
          <w:rFonts w:cs="Times New Roman"/>
        </w:rPr>
      </w:pPr>
      <w:r w:rsidRPr="00852A8D">
        <w:rPr>
          <w:rFonts w:cs="Times New Roman"/>
        </w:rPr>
        <w:t>Business Development and S&amp;M for The Silicon Partners.</w:t>
      </w:r>
    </w:p>
    <w:p w14:paraId="09B77EB2" w14:textId="6DDD1A6C" w:rsidR="001951B1" w:rsidRPr="00852A8D" w:rsidRDefault="001951B1" w:rsidP="001951B1">
      <w:pPr>
        <w:pStyle w:val="ListParagraph"/>
        <w:numPr>
          <w:ilvl w:val="0"/>
          <w:numId w:val="66"/>
        </w:numPr>
        <w:tabs>
          <w:tab w:val="right" w:pos="10800"/>
        </w:tabs>
        <w:spacing w:before="160"/>
        <w:jc w:val="both"/>
        <w:rPr>
          <w:rFonts w:cs="Times New Roman"/>
        </w:rPr>
      </w:pPr>
      <w:r w:rsidRPr="00852A8D">
        <w:rPr>
          <w:rFonts w:cs="Times New Roman"/>
        </w:rPr>
        <w:t>Prospect Identification, Lead generation.</w:t>
      </w:r>
    </w:p>
    <w:p w14:paraId="33AC6B39" w14:textId="1CCAC078" w:rsidR="00607BFF" w:rsidRPr="00852A8D" w:rsidRDefault="00607BFF" w:rsidP="001951B1">
      <w:pPr>
        <w:pStyle w:val="ListParagraph"/>
        <w:numPr>
          <w:ilvl w:val="0"/>
          <w:numId w:val="66"/>
        </w:numPr>
        <w:tabs>
          <w:tab w:val="right" w:pos="10800"/>
        </w:tabs>
        <w:spacing w:before="160"/>
        <w:jc w:val="both"/>
        <w:rPr>
          <w:rFonts w:cs="Times New Roman"/>
        </w:rPr>
      </w:pPr>
      <w:r w:rsidRPr="00852A8D">
        <w:rPr>
          <w:rFonts w:cs="Times New Roman"/>
        </w:rPr>
        <w:t>Maintain CRM (Hubspot) and databases.</w:t>
      </w:r>
    </w:p>
    <w:p w14:paraId="47C2F200" w14:textId="3859CD90" w:rsidR="00607BFF" w:rsidRPr="00852A8D" w:rsidRDefault="00607BFF" w:rsidP="001951B1">
      <w:pPr>
        <w:pStyle w:val="ListParagraph"/>
        <w:numPr>
          <w:ilvl w:val="0"/>
          <w:numId w:val="66"/>
        </w:numPr>
        <w:tabs>
          <w:tab w:val="right" w:pos="10800"/>
        </w:tabs>
        <w:spacing w:before="160"/>
        <w:jc w:val="both"/>
        <w:rPr>
          <w:rFonts w:cs="Times New Roman"/>
        </w:rPr>
      </w:pPr>
      <w:r w:rsidRPr="00852A8D">
        <w:rPr>
          <w:rFonts w:cs="Times New Roman"/>
        </w:rPr>
        <w:t>Collecting information on novel business opportunities – finding ways of trapping information – (Social Channels/newspapers/journals/ press releases/ tracking firms).</w:t>
      </w:r>
    </w:p>
    <w:p w14:paraId="7E41AB69" w14:textId="2913D0EC" w:rsidR="00607BFF" w:rsidRPr="00852A8D" w:rsidRDefault="00607BFF" w:rsidP="001951B1">
      <w:pPr>
        <w:pStyle w:val="ListParagraph"/>
        <w:numPr>
          <w:ilvl w:val="0"/>
          <w:numId w:val="66"/>
        </w:numPr>
        <w:tabs>
          <w:tab w:val="right" w:pos="10800"/>
        </w:tabs>
        <w:spacing w:before="160"/>
        <w:jc w:val="both"/>
        <w:rPr>
          <w:rFonts w:cs="Times New Roman"/>
        </w:rPr>
      </w:pPr>
      <w:r w:rsidRPr="00852A8D">
        <w:rPr>
          <w:rFonts w:cs="Times New Roman"/>
        </w:rPr>
        <w:t>Designing customized reports on various spectrum such as outsourcing trends, competitors, niche market evaluation.</w:t>
      </w:r>
    </w:p>
    <w:p w14:paraId="4199051A" w14:textId="7F4F3D8F" w:rsidR="00C923D3" w:rsidRPr="00852A8D" w:rsidRDefault="00CF71EB" w:rsidP="001951B1">
      <w:pPr>
        <w:pStyle w:val="Heading1"/>
        <w:jc w:val="both"/>
        <w:rPr>
          <w:rFonts w:eastAsiaTheme="minorHAnsi"/>
          <w:b w:val="0"/>
          <w:color w:val="auto"/>
          <w:sz w:val="22"/>
          <w:szCs w:val="22"/>
        </w:rPr>
      </w:pPr>
      <w:r>
        <w:rPr>
          <w:rFonts w:eastAsiaTheme="minorHAnsi"/>
          <w:sz w:val="22"/>
          <w:szCs w:val="22"/>
        </w:rPr>
        <w:t>HR</w:t>
      </w:r>
      <w:r w:rsidR="00BA0FF0">
        <w:rPr>
          <w:rFonts w:eastAsiaTheme="minorHAnsi"/>
          <w:sz w:val="22"/>
          <w:szCs w:val="22"/>
        </w:rPr>
        <w:t xml:space="preserve"> </w:t>
      </w:r>
      <w:r w:rsidR="00DE6555">
        <w:rPr>
          <w:rFonts w:eastAsiaTheme="minorHAnsi"/>
          <w:sz w:val="22"/>
          <w:szCs w:val="22"/>
        </w:rPr>
        <w:t>Analyst</w:t>
      </w:r>
      <w:r w:rsidR="00721945">
        <w:rPr>
          <w:rFonts w:eastAsiaTheme="minorHAnsi"/>
          <w:sz w:val="22"/>
          <w:szCs w:val="22"/>
        </w:rPr>
        <w:t xml:space="preserve"> (Intern)</w:t>
      </w:r>
      <w:r w:rsidR="00607BFF" w:rsidRPr="00852A8D">
        <w:rPr>
          <w:rFonts w:eastAsiaTheme="minorHAnsi"/>
          <w:b w:val="0"/>
          <w:color w:val="auto"/>
          <w:sz w:val="22"/>
          <w:szCs w:val="22"/>
        </w:rPr>
        <w:t>| Indusind Bank Pvt. Ltd. (Regional Office)</w:t>
      </w:r>
      <w:r w:rsidR="00DA6414" w:rsidRPr="00852A8D">
        <w:rPr>
          <w:rFonts w:eastAsiaTheme="minorHAnsi"/>
          <w:b w:val="0"/>
          <w:color w:val="auto"/>
          <w:sz w:val="22"/>
          <w:szCs w:val="22"/>
        </w:rPr>
        <w:t xml:space="preserve"> | </w:t>
      </w:r>
      <w:r w:rsidR="00607BFF" w:rsidRPr="00852A8D">
        <w:rPr>
          <w:rFonts w:eastAsiaTheme="minorHAnsi"/>
          <w:b w:val="0"/>
          <w:color w:val="auto"/>
          <w:sz w:val="22"/>
          <w:szCs w:val="22"/>
        </w:rPr>
        <w:t>Chandigarh</w:t>
      </w:r>
      <w:r w:rsidR="00DA6414" w:rsidRPr="00852A8D">
        <w:rPr>
          <w:rFonts w:eastAsiaTheme="minorHAnsi"/>
          <w:b w:val="0"/>
          <w:color w:val="auto"/>
          <w:sz w:val="22"/>
          <w:szCs w:val="22"/>
        </w:rPr>
        <w:t>,</w:t>
      </w:r>
      <w:r w:rsidR="00C923D3" w:rsidRPr="00852A8D">
        <w:rPr>
          <w:rFonts w:eastAsiaTheme="minorHAnsi"/>
          <w:b w:val="0"/>
          <w:color w:val="auto"/>
          <w:sz w:val="22"/>
          <w:szCs w:val="22"/>
        </w:rPr>
        <w:t xml:space="preserve"> </w:t>
      </w:r>
      <w:r w:rsidR="00607BFF" w:rsidRPr="00852A8D">
        <w:rPr>
          <w:rFonts w:eastAsiaTheme="minorHAnsi"/>
          <w:b w:val="0"/>
          <w:color w:val="auto"/>
          <w:sz w:val="22"/>
          <w:szCs w:val="22"/>
        </w:rPr>
        <w:t>U.T.</w:t>
      </w:r>
      <w:r w:rsidR="00C923D3" w:rsidRPr="00852A8D">
        <w:rPr>
          <w:rFonts w:eastAsiaTheme="minorHAnsi"/>
          <w:b w:val="0"/>
          <w:color w:val="auto"/>
          <w:sz w:val="22"/>
          <w:szCs w:val="22"/>
        </w:rPr>
        <w:t>, India</w:t>
      </w:r>
      <w:r w:rsidR="00C923D3" w:rsidRPr="00852A8D">
        <w:rPr>
          <w:rFonts w:eastAsiaTheme="minorHAnsi"/>
          <w:b w:val="0"/>
          <w:color w:val="auto"/>
          <w:sz w:val="22"/>
          <w:szCs w:val="22"/>
        </w:rPr>
        <w:tab/>
        <w:t xml:space="preserve">                          </w:t>
      </w:r>
      <w:r w:rsidR="002A101E" w:rsidRPr="00852A8D">
        <w:rPr>
          <w:rFonts w:eastAsiaTheme="minorHAnsi"/>
          <w:b w:val="0"/>
          <w:color w:val="auto"/>
          <w:sz w:val="22"/>
          <w:szCs w:val="22"/>
        </w:rPr>
        <w:t xml:space="preserve"> </w:t>
      </w:r>
      <w:r w:rsidR="00607BFF" w:rsidRPr="00852A8D">
        <w:rPr>
          <w:rFonts w:eastAsiaTheme="minorHAnsi"/>
          <w:b w:val="0"/>
          <w:color w:val="auto"/>
          <w:sz w:val="22"/>
          <w:szCs w:val="22"/>
        </w:rPr>
        <w:t xml:space="preserve">          </w:t>
      </w:r>
      <w:r w:rsidR="00F138F4">
        <w:rPr>
          <w:rFonts w:eastAsiaTheme="minorHAnsi"/>
          <w:b w:val="0"/>
          <w:color w:val="auto"/>
          <w:sz w:val="22"/>
          <w:szCs w:val="22"/>
        </w:rPr>
        <w:t xml:space="preserve">                                 </w:t>
      </w:r>
      <w:r w:rsidR="00607BFF" w:rsidRPr="00852A8D">
        <w:rPr>
          <w:rFonts w:eastAsiaTheme="minorHAnsi"/>
          <w:b w:val="0"/>
          <w:color w:val="auto"/>
          <w:sz w:val="22"/>
          <w:szCs w:val="22"/>
        </w:rPr>
        <w:t xml:space="preserve">   6/2018 - 7/2018</w:t>
      </w:r>
    </w:p>
    <w:p w14:paraId="52EFF9EC" w14:textId="1AF1BCAB" w:rsidR="00607BFF" w:rsidRPr="00852A8D" w:rsidRDefault="00607BFF" w:rsidP="00607BFF">
      <w:pPr>
        <w:rPr>
          <w:rFonts w:cs="Times New Roman"/>
        </w:rPr>
      </w:pPr>
      <w:r w:rsidRPr="00852A8D">
        <w:rPr>
          <w:rFonts w:cs="Times New Roman"/>
        </w:rPr>
        <w:t>The work responsibilities are as follows:</w:t>
      </w:r>
    </w:p>
    <w:p w14:paraId="46DFB148" w14:textId="1C05F30B" w:rsidR="00607BFF" w:rsidRPr="00852A8D" w:rsidRDefault="00607BFF" w:rsidP="00607BFF">
      <w:pPr>
        <w:pStyle w:val="ListParagraph"/>
        <w:numPr>
          <w:ilvl w:val="0"/>
          <w:numId w:val="68"/>
        </w:numPr>
        <w:rPr>
          <w:rFonts w:cs="Times New Roman"/>
        </w:rPr>
      </w:pPr>
      <w:r w:rsidRPr="00852A8D">
        <w:rPr>
          <w:rFonts w:cs="Times New Roman"/>
        </w:rPr>
        <w:t>Assisting and Coordinating in daily HR activities, including interaction with managers of other departments.</w:t>
      </w:r>
    </w:p>
    <w:p w14:paraId="4131513A" w14:textId="428154EC" w:rsidR="00607BFF" w:rsidRPr="00852A8D" w:rsidRDefault="00607BFF" w:rsidP="00607BFF">
      <w:pPr>
        <w:pStyle w:val="ListParagraph"/>
        <w:numPr>
          <w:ilvl w:val="0"/>
          <w:numId w:val="68"/>
        </w:numPr>
        <w:rPr>
          <w:rFonts w:cs="Times New Roman"/>
        </w:rPr>
      </w:pPr>
      <w:r w:rsidRPr="00852A8D">
        <w:rPr>
          <w:rFonts w:cs="Times New Roman"/>
        </w:rPr>
        <w:t>Collecting, scanning, and sorting job applications for candidate and calling deserving candidates for interviews.</w:t>
      </w:r>
    </w:p>
    <w:p w14:paraId="2B499FB9" w14:textId="02BBC3F1" w:rsidR="00607BFF" w:rsidRPr="00852A8D" w:rsidRDefault="00607BFF" w:rsidP="00607BFF">
      <w:pPr>
        <w:pStyle w:val="ListParagraph"/>
        <w:numPr>
          <w:ilvl w:val="0"/>
          <w:numId w:val="68"/>
        </w:numPr>
        <w:rPr>
          <w:rFonts w:cs="Times New Roman"/>
        </w:rPr>
      </w:pPr>
      <w:r w:rsidRPr="00852A8D">
        <w:rPr>
          <w:rFonts w:cs="Times New Roman"/>
        </w:rPr>
        <w:t>Helping in preparing identify cards, log id and passwords of new hires.</w:t>
      </w:r>
    </w:p>
    <w:p w14:paraId="76A3BDF8" w14:textId="79A383B3" w:rsidR="00607BFF" w:rsidRPr="00852A8D" w:rsidRDefault="00607BFF" w:rsidP="00607BFF">
      <w:pPr>
        <w:pStyle w:val="ListParagraph"/>
        <w:numPr>
          <w:ilvl w:val="0"/>
          <w:numId w:val="68"/>
        </w:numPr>
        <w:rPr>
          <w:rFonts w:cs="Times New Roman"/>
        </w:rPr>
      </w:pPr>
      <w:r w:rsidRPr="00852A8D">
        <w:rPr>
          <w:rFonts w:cs="Times New Roman"/>
        </w:rPr>
        <w:t>Inspecting the entire facility and ensuring the workplace in hazard free.</w:t>
      </w:r>
    </w:p>
    <w:p w14:paraId="785896F1" w14:textId="32F86BA4" w:rsidR="00607BFF" w:rsidRPr="00852A8D" w:rsidRDefault="00607BFF" w:rsidP="00607BFF">
      <w:pPr>
        <w:pStyle w:val="ListParagraph"/>
        <w:numPr>
          <w:ilvl w:val="0"/>
          <w:numId w:val="68"/>
        </w:numPr>
        <w:rPr>
          <w:rFonts w:cs="Times New Roman"/>
        </w:rPr>
      </w:pPr>
      <w:r w:rsidRPr="00852A8D">
        <w:rPr>
          <w:rFonts w:cs="Times New Roman"/>
        </w:rPr>
        <w:t>Create an engaging environment, coordinate with department staff in the workplace.</w:t>
      </w:r>
    </w:p>
    <w:p w14:paraId="4999F929" w14:textId="547347F5" w:rsidR="00607BFF" w:rsidRPr="00852A8D" w:rsidRDefault="00607BFF" w:rsidP="00607BFF">
      <w:pPr>
        <w:pStyle w:val="ListParagraph"/>
        <w:numPr>
          <w:ilvl w:val="0"/>
          <w:numId w:val="68"/>
        </w:numPr>
        <w:rPr>
          <w:rFonts w:cs="Times New Roman"/>
        </w:rPr>
      </w:pPr>
      <w:r w:rsidRPr="00852A8D">
        <w:rPr>
          <w:rFonts w:cs="Times New Roman"/>
        </w:rPr>
        <w:t>Exit calling</w:t>
      </w:r>
      <w:r w:rsidR="00D77A1C" w:rsidRPr="00852A8D">
        <w:rPr>
          <w:rFonts w:cs="Times New Roman"/>
        </w:rPr>
        <w:t>.</w:t>
      </w:r>
    </w:p>
    <w:p w14:paraId="7F4652EF" w14:textId="659C7744" w:rsidR="00607BFF" w:rsidRPr="00852A8D" w:rsidRDefault="00607BFF" w:rsidP="00607BFF">
      <w:pPr>
        <w:pStyle w:val="ListParagraph"/>
        <w:numPr>
          <w:ilvl w:val="0"/>
          <w:numId w:val="68"/>
        </w:numPr>
        <w:rPr>
          <w:rFonts w:cs="Times New Roman"/>
        </w:rPr>
      </w:pPr>
      <w:r w:rsidRPr="00852A8D">
        <w:rPr>
          <w:rFonts w:cs="Times New Roman"/>
        </w:rPr>
        <w:t>Onboarding responsibilities</w:t>
      </w:r>
      <w:r w:rsidR="00D77A1C" w:rsidRPr="00852A8D">
        <w:rPr>
          <w:rFonts w:cs="Times New Roman"/>
        </w:rPr>
        <w:t>.</w:t>
      </w:r>
    </w:p>
    <w:p w14:paraId="7E36AA38" w14:textId="32EF4033" w:rsidR="00CC7B13" w:rsidRPr="00852A8D" w:rsidRDefault="00607BFF" w:rsidP="00D77A1C">
      <w:pPr>
        <w:pStyle w:val="ListParagraph"/>
        <w:numPr>
          <w:ilvl w:val="0"/>
          <w:numId w:val="68"/>
        </w:numPr>
        <w:rPr>
          <w:rFonts w:cs="Times New Roman"/>
          <w:lang w:val="en-IN"/>
        </w:rPr>
      </w:pPr>
      <w:r w:rsidRPr="00852A8D">
        <w:rPr>
          <w:rFonts w:cs="Times New Roman"/>
        </w:rPr>
        <w:t xml:space="preserve">Dealing with new hire </w:t>
      </w:r>
      <w:r w:rsidR="00721945" w:rsidRPr="00852A8D">
        <w:rPr>
          <w:rFonts w:cs="Times New Roman"/>
        </w:rPr>
        <w:t>on-boarding</w:t>
      </w:r>
      <w:r w:rsidRPr="00852A8D">
        <w:rPr>
          <w:rFonts w:cs="Times New Roman"/>
        </w:rPr>
        <w:t xml:space="preserve"> checklist.</w:t>
      </w:r>
      <w:r w:rsidR="00D77A1C" w:rsidRPr="00852A8D">
        <w:rPr>
          <w:rFonts w:cs="Times New Roman"/>
          <w:b/>
        </w:rPr>
        <w:t xml:space="preserve"> </w:t>
      </w:r>
    </w:p>
    <w:p w14:paraId="5D531E92" w14:textId="77777777" w:rsidR="00C923D3" w:rsidRPr="00852A8D" w:rsidRDefault="00C923D3" w:rsidP="00DC0256">
      <w:pPr>
        <w:spacing w:before="160" w:after="120"/>
        <w:jc w:val="center"/>
        <w:rPr>
          <w:rFonts w:cs="Times New Roman"/>
          <w:b/>
        </w:rPr>
      </w:pPr>
      <w:r w:rsidRPr="00852A8D">
        <w:rPr>
          <w:rFonts w:cs="Times New Roman"/>
          <w:b/>
        </w:rPr>
        <w:t>EDUCATION</w:t>
      </w:r>
    </w:p>
    <w:p w14:paraId="29EF2714" w14:textId="62777223" w:rsidR="00C923D3" w:rsidRPr="00852A8D" w:rsidRDefault="00D77A1C" w:rsidP="00C923D3">
      <w:pPr>
        <w:tabs>
          <w:tab w:val="right" w:pos="360"/>
        </w:tabs>
        <w:spacing w:before="200" w:after="40"/>
        <w:jc w:val="center"/>
        <w:rPr>
          <w:rFonts w:eastAsia="Times New Roman" w:cs="Times New Roman"/>
          <w:b/>
        </w:rPr>
      </w:pPr>
      <w:r w:rsidRPr="00852A8D">
        <w:rPr>
          <w:rFonts w:eastAsia="Times New Roman" w:cs="Times New Roman"/>
          <w:b/>
        </w:rPr>
        <w:t>Semester Exchange</w:t>
      </w:r>
      <w:r w:rsidR="00C923D3" w:rsidRPr="00852A8D">
        <w:rPr>
          <w:rFonts w:eastAsia="Times New Roman" w:cs="Times New Roman"/>
          <w:b/>
        </w:rPr>
        <w:t xml:space="preserve"> (</w:t>
      </w:r>
      <w:r w:rsidRPr="00852A8D">
        <w:rPr>
          <w:rFonts w:eastAsia="Times New Roman" w:cs="Times New Roman"/>
          <w:b/>
        </w:rPr>
        <w:t>MBA) in Human Resource</w:t>
      </w:r>
    </w:p>
    <w:p w14:paraId="56BAEC93" w14:textId="6A0863BD" w:rsidR="00C923D3" w:rsidRPr="00852A8D" w:rsidRDefault="00D77A1C" w:rsidP="00C923D3">
      <w:pPr>
        <w:tabs>
          <w:tab w:val="right" w:pos="360"/>
        </w:tabs>
        <w:spacing w:after="40"/>
        <w:jc w:val="center"/>
        <w:rPr>
          <w:rFonts w:cs="Times New Roman"/>
          <w:b/>
        </w:rPr>
      </w:pPr>
      <w:r w:rsidRPr="00852A8D">
        <w:rPr>
          <w:rFonts w:cs="Times New Roman"/>
          <w:b/>
        </w:rPr>
        <w:t>IESEG School of Management</w:t>
      </w:r>
      <w:r w:rsidR="00C923D3" w:rsidRPr="00852A8D">
        <w:rPr>
          <w:rFonts w:cs="Times New Roman"/>
          <w:b/>
        </w:rPr>
        <w:t xml:space="preserve"> | </w:t>
      </w:r>
      <w:r w:rsidR="00DC146F" w:rsidRPr="004B3F5F">
        <w:rPr>
          <w:rFonts w:cs="Times New Roman"/>
          <w:b/>
          <w:bCs/>
        </w:rPr>
        <w:t>Universite Catholique</w:t>
      </w:r>
      <w:r w:rsidR="00DC146F" w:rsidRPr="00852A8D">
        <w:rPr>
          <w:rFonts w:cs="Times New Roman"/>
          <w:b/>
        </w:rPr>
        <w:t xml:space="preserve"> de lille</w:t>
      </w:r>
      <w:r w:rsidR="00C923D3" w:rsidRPr="00852A8D">
        <w:rPr>
          <w:rFonts w:cs="Times New Roman"/>
          <w:b/>
        </w:rPr>
        <w:t xml:space="preserve">, </w:t>
      </w:r>
      <w:r w:rsidRPr="00852A8D">
        <w:rPr>
          <w:rFonts w:cs="Times New Roman"/>
          <w:b/>
        </w:rPr>
        <w:t xml:space="preserve">Lille, France | </w:t>
      </w:r>
      <w:r w:rsidR="00990ED1" w:rsidRPr="00852A8D">
        <w:rPr>
          <w:rFonts w:cs="Times New Roman"/>
          <w:b/>
        </w:rPr>
        <w:t>8</w:t>
      </w:r>
      <w:r w:rsidR="00844780" w:rsidRPr="00852A8D">
        <w:rPr>
          <w:rFonts w:cs="Times New Roman"/>
          <w:b/>
        </w:rPr>
        <w:t>/201</w:t>
      </w:r>
      <w:r w:rsidRPr="00852A8D">
        <w:rPr>
          <w:rFonts w:cs="Times New Roman"/>
          <w:b/>
        </w:rPr>
        <w:t>8</w:t>
      </w:r>
      <w:r w:rsidR="00844780" w:rsidRPr="00852A8D">
        <w:rPr>
          <w:rFonts w:cs="Times New Roman"/>
          <w:b/>
        </w:rPr>
        <w:t>|</w:t>
      </w:r>
    </w:p>
    <w:p w14:paraId="3DB00876" w14:textId="19E64568" w:rsidR="00C923D3" w:rsidRPr="00852A8D" w:rsidRDefault="00C670EA" w:rsidP="00990ED1">
      <w:pPr>
        <w:tabs>
          <w:tab w:val="right" w:pos="360"/>
        </w:tabs>
        <w:jc w:val="center"/>
        <w:rPr>
          <w:rFonts w:cs="Times New Roman"/>
          <w:iCs/>
        </w:rPr>
      </w:pPr>
      <w:r w:rsidRPr="00852A8D">
        <w:rPr>
          <w:rFonts w:cs="Times New Roman"/>
          <w:i/>
        </w:rPr>
        <w:t xml:space="preserve">Relevant </w:t>
      </w:r>
      <w:r w:rsidR="00C923D3" w:rsidRPr="00852A8D">
        <w:rPr>
          <w:rFonts w:cs="Times New Roman"/>
          <w:i/>
        </w:rPr>
        <w:t>Courses</w:t>
      </w:r>
      <w:r w:rsidR="00990ED1" w:rsidRPr="00852A8D">
        <w:rPr>
          <w:rFonts w:cs="Times New Roman"/>
          <w:iCs/>
        </w:rPr>
        <w:t xml:space="preserve">: Entrepreneurial Decision Making, Management </w:t>
      </w:r>
      <w:r w:rsidR="00852A8D">
        <w:rPr>
          <w:rFonts w:cs="Times New Roman"/>
          <w:iCs/>
        </w:rPr>
        <w:t>C</w:t>
      </w:r>
      <w:r w:rsidR="00852A8D" w:rsidRPr="00852A8D">
        <w:rPr>
          <w:rFonts w:cs="Times New Roman"/>
          <w:iCs/>
        </w:rPr>
        <w:t>onsulting</w:t>
      </w:r>
      <w:r w:rsidR="00990ED1" w:rsidRPr="00852A8D">
        <w:rPr>
          <w:rFonts w:cs="Times New Roman"/>
          <w:iCs/>
        </w:rPr>
        <w:t>, Non-Governmental Organizations</w:t>
      </w:r>
      <w:r w:rsidR="00852A8D">
        <w:rPr>
          <w:rFonts w:cs="Times New Roman"/>
          <w:iCs/>
        </w:rPr>
        <w:t xml:space="preserve">; </w:t>
      </w:r>
      <w:r w:rsidR="00990ED1" w:rsidRPr="00852A8D">
        <w:rPr>
          <w:rFonts w:cs="Times New Roman"/>
          <w:iCs/>
        </w:rPr>
        <w:t xml:space="preserve">Humanitarian action and International Development, Corporate Governance: A financial </w:t>
      </w:r>
      <w:r w:rsidR="00852A8D">
        <w:rPr>
          <w:rFonts w:cs="Times New Roman"/>
          <w:iCs/>
        </w:rPr>
        <w:t>p</w:t>
      </w:r>
      <w:r w:rsidR="00990ED1" w:rsidRPr="00852A8D">
        <w:rPr>
          <w:rFonts w:cs="Times New Roman"/>
          <w:iCs/>
        </w:rPr>
        <w:t>erspective, Managing Employee Turnover and Retention, French Culture, Negotiation and Purchasing In an International environment, International conflict Management and peace building, Workplace Conflict and Employee Well Being</w:t>
      </w:r>
      <w:r w:rsidR="00852A8D" w:rsidRPr="00852A8D">
        <w:rPr>
          <w:rFonts w:cs="Times New Roman"/>
          <w:iCs/>
        </w:rPr>
        <w:t xml:space="preserve">, Social Innovation and </w:t>
      </w:r>
      <w:r w:rsidR="00852A8D">
        <w:rPr>
          <w:rFonts w:cs="Times New Roman"/>
          <w:iCs/>
        </w:rPr>
        <w:t>E</w:t>
      </w:r>
      <w:r w:rsidR="00852A8D" w:rsidRPr="00852A8D">
        <w:rPr>
          <w:rFonts w:cs="Times New Roman"/>
          <w:iCs/>
        </w:rPr>
        <w:t>ntrepreneurship</w:t>
      </w:r>
      <w:r w:rsidR="00852A8D">
        <w:rPr>
          <w:rFonts w:cs="Times New Roman"/>
          <w:iCs/>
        </w:rPr>
        <w:t>.</w:t>
      </w:r>
    </w:p>
    <w:p w14:paraId="7FFDC488" w14:textId="64539336" w:rsidR="00D77A1C" w:rsidRPr="00852A8D" w:rsidRDefault="00852A8D" w:rsidP="00D77A1C">
      <w:pPr>
        <w:tabs>
          <w:tab w:val="right" w:pos="360"/>
        </w:tabs>
        <w:spacing w:before="200" w:after="40"/>
        <w:jc w:val="center"/>
        <w:rPr>
          <w:rFonts w:eastAsia="Times New Roman" w:cs="Times New Roman"/>
          <w:b/>
        </w:rPr>
      </w:pPr>
      <w:r w:rsidRPr="00852A8D">
        <w:rPr>
          <w:rFonts w:eastAsia="Times New Roman" w:cs="Times New Roman"/>
          <w:b/>
        </w:rPr>
        <w:t>Master’s in business administration</w:t>
      </w:r>
    </w:p>
    <w:p w14:paraId="45699A54" w14:textId="55D98C27" w:rsidR="00D77A1C" w:rsidRPr="00852A8D" w:rsidRDefault="00D77A1C" w:rsidP="00D77A1C">
      <w:pPr>
        <w:tabs>
          <w:tab w:val="right" w:pos="360"/>
        </w:tabs>
        <w:spacing w:after="40"/>
        <w:jc w:val="center"/>
        <w:rPr>
          <w:rFonts w:cs="Times New Roman"/>
          <w:b/>
        </w:rPr>
      </w:pPr>
      <w:r w:rsidRPr="00852A8D">
        <w:rPr>
          <w:rFonts w:cs="Times New Roman"/>
          <w:b/>
        </w:rPr>
        <w:t xml:space="preserve">University School of Business | Chandigarh University, Chandigarh, India | </w:t>
      </w:r>
      <w:r w:rsidR="00852A8D">
        <w:rPr>
          <w:rFonts w:cs="Times New Roman"/>
          <w:b/>
        </w:rPr>
        <w:t>6</w:t>
      </w:r>
      <w:r w:rsidRPr="00852A8D">
        <w:rPr>
          <w:rFonts w:cs="Times New Roman"/>
          <w:b/>
        </w:rPr>
        <w:t xml:space="preserve">/2019| </w:t>
      </w:r>
      <w:r w:rsidR="00852A8D">
        <w:rPr>
          <w:rFonts w:cs="Times New Roman"/>
          <w:b/>
        </w:rPr>
        <w:t xml:space="preserve">7.05 </w:t>
      </w:r>
      <w:r w:rsidRPr="00852A8D">
        <w:rPr>
          <w:rFonts w:cs="Times New Roman"/>
          <w:b/>
        </w:rPr>
        <w:t>/10.00 GPA</w:t>
      </w:r>
    </w:p>
    <w:p w14:paraId="7F526B58" w14:textId="557807AC" w:rsidR="00D77A1C" w:rsidRPr="00852A8D" w:rsidRDefault="00D77A1C" w:rsidP="00D77A1C">
      <w:pPr>
        <w:tabs>
          <w:tab w:val="right" w:pos="360"/>
        </w:tabs>
        <w:jc w:val="center"/>
        <w:rPr>
          <w:rFonts w:cs="Times New Roman"/>
        </w:rPr>
      </w:pPr>
      <w:r w:rsidRPr="00852A8D">
        <w:rPr>
          <w:rFonts w:cs="Times New Roman"/>
          <w:i/>
        </w:rPr>
        <w:t xml:space="preserve">Relevant Courses: </w:t>
      </w:r>
      <w:r w:rsidR="00663AA2">
        <w:rPr>
          <w:rFonts w:cs="Times New Roman"/>
        </w:rPr>
        <w:t xml:space="preserve">Security Analysis and Portfolio Management, </w:t>
      </w:r>
    </w:p>
    <w:p w14:paraId="39FBB278" w14:textId="4EFAA4D1" w:rsidR="001763E9" w:rsidRDefault="00DF2868" w:rsidP="00A95444">
      <w:pPr>
        <w:tabs>
          <w:tab w:val="right" w:pos="360"/>
        </w:tabs>
        <w:jc w:val="center"/>
        <w:rPr>
          <w:rFonts w:cs="Times New Roman"/>
        </w:rPr>
      </w:pPr>
      <w:r>
        <w:rPr>
          <w:rFonts w:cs="Times New Roman"/>
        </w:rPr>
        <w:t xml:space="preserve">Financial Strategy, Financial and Capital Markets, Research Methodology, Managerial Economics, Cost Accountancy </w:t>
      </w:r>
    </w:p>
    <w:p w14:paraId="6EA9057F" w14:textId="77777777" w:rsidR="00CB6D51" w:rsidRPr="00A95444" w:rsidRDefault="00CB6D51" w:rsidP="00B2774C">
      <w:pPr>
        <w:tabs>
          <w:tab w:val="right" w:pos="360"/>
        </w:tabs>
        <w:rPr>
          <w:rFonts w:cs="Times New Roman"/>
        </w:rPr>
      </w:pPr>
    </w:p>
    <w:p w14:paraId="797A0E49" w14:textId="6FF741E1" w:rsidR="00B1056D" w:rsidRPr="00852A8D" w:rsidRDefault="00B1056D" w:rsidP="00B1056D">
      <w:pPr>
        <w:tabs>
          <w:tab w:val="right" w:pos="360"/>
        </w:tabs>
        <w:spacing w:before="200" w:after="40"/>
        <w:jc w:val="center"/>
        <w:rPr>
          <w:rFonts w:eastAsia="Times New Roman" w:cs="Times New Roman"/>
          <w:b/>
        </w:rPr>
      </w:pPr>
      <w:r w:rsidRPr="00852A8D">
        <w:rPr>
          <w:rFonts w:eastAsia="Times New Roman" w:cs="Times New Roman"/>
          <w:b/>
        </w:rPr>
        <w:lastRenderedPageBreak/>
        <w:t>PG Diploma in Personnel Management &amp; Labor Welfare</w:t>
      </w:r>
    </w:p>
    <w:p w14:paraId="251EED5F" w14:textId="6DA604AF" w:rsidR="00B1056D" w:rsidRPr="00D2430D" w:rsidRDefault="00B1056D" w:rsidP="00D2430D">
      <w:pPr>
        <w:tabs>
          <w:tab w:val="right" w:pos="360"/>
        </w:tabs>
        <w:spacing w:after="40"/>
        <w:jc w:val="center"/>
        <w:rPr>
          <w:rFonts w:cs="Times New Roman"/>
          <w:b/>
        </w:rPr>
      </w:pPr>
      <w:r w:rsidRPr="00852A8D">
        <w:rPr>
          <w:rFonts w:cs="Times New Roman"/>
          <w:b/>
        </w:rPr>
        <w:t xml:space="preserve">S.D. College | Panjab University, Chandigarh, India | </w:t>
      </w:r>
      <w:r w:rsidR="00852A8D">
        <w:rPr>
          <w:rFonts w:cs="Times New Roman"/>
          <w:b/>
        </w:rPr>
        <w:t>7</w:t>
      </w:r>
      <w:r w:rsidRPr="00852A8D">
        <w:rPr>
          <w:rFonts w:cs="Times New Roman"/>
          <w:b/>
        </w:rPr>
        <w:t>/2017</w:t>
      </w:r>
      <w:r w:rsidR="00CF7A7C">
        <w:rPr>
          <w:rFonts w:cs="Times New Roman"/>
          <w:b/>
        </w:rPr>
        <w:t xml:space="preserve">  7.89</w:t>
      </w:r>
      <w:r w:rsidRPr="00852A8D">
        <w:rPr>
          <w:rFonts w:cs="Times New Roman"/>
          <w:b/>
        </w:rPr>
        <w:t>/10.00 GPA</w:t>
      </w:r>
    </w:p>
    <w:p w14:paraId="43E6FEDB" w14:textId="5D3F193C" w:rsidR="00B1056D" w:rsidRPr="00852A8D" w:rsidRDefault="00B1056D" w:rsidP="00B1056D">
      <w:pPr>
        <w:tabs>
          <w:tab w:val="right" w:pos="360"/>
        </w:tabs>
        <w:spacing w:before="200" w:after="40"/>
        <w:jc w:val="center"/>
        <w:rPr>
          <w:rFonts w:eastAsia="Times New Roman" w:cs="Times New Roman"/>
          <w:b/>
        </w:rPr>
      </w:pPr>
      <w:r w:rsidRPr="00852A8D">
        <w:rPr>
          <w:rFonts w:eastAsia="Times New Roman" w:cs="Times New Roman"/>
          <w:b/>
        </w:rPr>
        <w:t>Bachelors in Commerce</w:t>
      </w:r>
    </w:p>
    <w:p w14:paraId="0FCBDD78" w14:textId="71FAD93A" w:rsidR="00B1056D" w:rsidRPr="00852A8D" w:rsidRDefault="00B1056D" w:rsidP="00B1056D">
      <w:pPr>
        <w:tabs>
          <w:tab w:val="right" w:pos="360"/>
        </w:tabs>
        <w:spacing w:after="40"/>
        <w:jc w:val="center"/>
        <w:rPr>
          <w:rFonts w:cs="Times New Roman"/>
          <w:b/>
        </w:rPr>
      </w:pPr>
      <w:r w:rsidRPr="00852A8D">
        <w:rPr>
          <w:rFonts w:cs="Times New Roman"/>
          <w:b/>
        </w:rPr>
        <w:t xml:space="preserve">Dev Samaj College | </w:t>
      </w:r>
      <w:r w:rsidR="00CF7A7C">
        <w:rPr>
          <w:rFonts w:cs="Times New Roman"/>
          <w:b/>
        </w:rPr>
        <w:t xml:space="preserve">Panjab </w:t>
      </w:r>
      <w:r w:rsidRPr="00852A8D">
        <w:rPr>
          <w:rFonts w:cs="Times New Roman"/>
          <w:b/>
        </w:rPr>
        <w:t xml:space="preserve">University, Chandigarh, India | </w:t>
      </w:r>
      <w:r w:rsidR="00852A8D">
        <w:rPr>
          <w:rFonts w:cs="Times New Roman"/>
          <w:b/>
        </w:rPr>
        <w:t>7</w:t>
      </w:r>
      <w:r w:rsidRPr="00852A8D">
        <w:rPr>
          <w:rFonts w:cs="Times New Roman"/>
          <w:b/>
        </w:rPr>
        <w:t>/201</w:t>
      </w:r>
      <w:r w:rsidR="00852A8D">
        <w:rPr>
          <w:rFonts w:cs="Times New Roman"/>
          <w:b/>
        </w:rPr>
        <w:t>6</w:t>
      </w:r>
      <w:r w:rsidRPr="00852A8D">
        <w:rPr>
          <w:rFonts w:cs="Times New Roman"/>
          <w:b/>
        </w:rPr>
        <w:t xml:space="preserve"> </w:t>
      </w:r>
    </w:p>
    <w:p w14:paraId="385E4CD1" w14:textId="40630E6F" w:rsidR="00B96151" w:rsidRPr="00852A8D" w:rsidRDefault="00B1056D" w:rsidP="00CF7A7C">
      <w:pPr>
        <w:tabs>
          <w:tab w:val="right" w:pos="360"/>
        </w:tabs>
        <w:jc w:val="center"/>
        <w:rPr>
          <w:rFonts w:cs="Times New Roman"/>
        </w:rPr>
      </w:pPr>
      <w:r w:rsidRPr="00852A8D">
        <w:rPr>
          <w:rFonts w:cs="Times New Roman"/>
          <w:i/>
        </w:rPr>
        <w:t xml:space="preserve">Relevant Courses: </w:t>
      </w:r>
      <w:bookmarkStart w:id="0" w:name="_Hlk485055451"/>
      <w:r w:rsidR="00CF7A7C">
        <w:rPr>
          <w:rFonts w:cs="Times New Roman"/>
        </w:rPr>
        <w:t xml:space="preserve">Labour Law, Corporate Accountancy, Cost Accountancy, Business Management, Income Tax, Operations Research, </w:t>
      </w:r>
      <w:r w:rsidR="008E407F">
        <w:rPr>
          <w:rFonts w:cs="Times New Roman"/>
        </w:rPr>
        <w:t xml:space="preserve">Organisational </w:t>
      </w:r>
      <w:r w:rsidR="00EA1091">
        <w:rPr>
          <w:rFonts w:cs="Times New Roman"/>
        </w:rPr>
        <w:t>Behavior</w:t>
      </w:r>
    </w:p>
    <w:p w14:paraId="7EE8A8CA" w14:textId="77777777" w:rsidR="00B96151" w:rsidRPr="00852A8D" w:rsidRDefault="00B96151" w:rsidP="00B96151">
      <w:pPr>
        <w:tabs>
          <w:tab w:val="right" w:pos="360"/>
        </w:tabs>
        <w:jc w:val="center"/>
        <w:rPr>
          <w:rFonts w:cs="Times New Roman"/>
        </w:rPr>
      </w:pPr>
    </w:p>
    <w:p w14:paraId="59FA3D2B" w14:textId="207C1BB2" w:rsidR="008F221D" w:rsidRPr="00852A8D" w:rsidRDefault="00B96151" w:rsidP="00A11F47">
      <w:pPr>
        <w:tabs>
          <w:tab w:val="right" w:pos="360"/>
        </w:tabs>
        <w:jc w:val="center"/>
        <w:rPr>
          <w:rFonts w:cs="Times New Roman"/>
          <w:b/>
        </w:rPr>
      </w:pPr>
      <w:r w:rsidRPr="00852A8D">
        <w:rPr>
          <w:rFonts w:cs="Times New Roman"/>
          <w:b/>
        </w:rPr>
        <w:t>KEY COMPETENCIES</w:t>
      </w:r>
      <w:bookmarkStart w:id="1" w:name="_GoBack"/>
      <w:bookmarkEnd w:id="1"/>
    </w:p>
    <w:p w14:paraId="2880CEBD" w14:textId="3ADA0ED4" w:rsidR="00B96151" w:rsidRPr="00852A8D" w:rsidRDefault="00B96151" w:rsidP="00B96151">
      <w:pPr>
        <w:tabs>
          <w:tab w:val="right" w:pos="360"/>
        </w:tabs>
        <w:jc w:val="center"/>
        <w:rPr>
          <w:rFonts w:cs="Times New Roman"/>
        </w:rPr>
      </w:pPr>
      <w:r w:rsidRPr="00852A8D">
        <w:rPr>
          <w:rFonts w:cs="Times New Roman"/>
        </w:rPr>
        <w:t xml:space="preserve"> New account development | Business Development | Account Management | Digital Transformation | Cold Calling | Technology Solutions | Problem Identification | CXO, VP, D level Communication | Hunting and Harvesting | Account Research | Lead Generation &amp; Qualification | Team Handling | Customer Retention</w:t>
      </w:r>
    </w:p>
    <w:p w14:paraId="374C92F4" w14:textId="01A48F91" w:rsidR="008F221D" w:rsidRPr="005C2B6E" w:rsidRDefault="002C539D" w:rsidP="004741B5">
      <w:pPr>
        <w:spacing w:before="200"/>
        <w:jc w:val="center"/>
        <w:rPr>
          <w:rFonts w:cs="Times New Roman"/>
          <w:b/>
        </w:rPr>
      </w:pPr>
      <w:r w:rsidRPr="00852A8D">
        <w:rPr>
          <w:rFonts w:cs="Times New Roman"/>
          <w:b/>
        </w:rPr>
        <w:t>SKILLS</w:t>
      </w:r>
    </w:p>
    <w:p w14:paraId="1B21904B" w14:textId="24787F00" w:rsidR="00D8137E" w:rsidRPr="00852A8D" w:rsidRDefault="00D8137E" w:rsidP="00D8137E">
      <w:pPr>
        <w:tabs>
          <w:tab w:val="right" w:pos="360"/>
        </w:tabs>
        <w:jc w:val="center"/>
        <w:rPr>
          <w:rFonts w:cs="Times New Roman"/>
        </w:rPr>
      </w:pPr>
      <w:r w:rsidRPr="00852A8D">
        <w:rPr>
          <w:rFonts w:cs="Times New Roman"/>
        </w:rPr>
        <w:t>Zoominfo</w:t>
      </w:r>
      <w:r w:rsidR="002C539D" w:rsidRPr="00852A8D">
        <w:rPr>
          <w:rFonts w:cs="Times New Roman"/>
        </w:rPr>
        <w:t xml:space="preserve"> | </w:t>
      </w:r>
      <w:r w:rsidRPr="00852A8D">
        <w:rPr>
          <w:rFonts w:cs="Times New Roman"/>
        </w:rPr>
        <w:t>Hubspot</w:t>
      </w:r>
      <w:r w:rsidR="002C539D" w:rsidRPr="00852A8D">
        <w:rPr>
          <w:rFonts w:cs="Times New Roman"/>
        </w:rPr>
        <w:t xml:space="preserve"> | </w:t>
      </w:r>
      <w:r w:rsidRPr="00852A8D">
        <w:rPr>
          <w:rFonts w:cs="Times New Roman"/>
        </w:rPr>
        <w:t>SPSS software</w:t>
      </w:r>
      <w:r w:rsidR="002C539D" w:rsidRPr="00852A8D">
        <w:rPr>
          <w:rFonts w:cs="Times New Roman"/>
        </w:rPr>
        <w:t xml:space="preserve"> |</w:t>
      </w:r>
      <w:r w:rsidRPr="00852A8D">
        <w:rPr>
          <w:rFonts w:cs="Times New Roman"/>
        </w:rPr>
        <w:t xml:space="preserve"> HTML</w:t>
      </w:r>
      <w:bookmarkEnd w:id="0"/>
    </w:p>
    <w:p w14:paraId="0B3EEE69" w14:textId="759FEB13" w:rsidR="00F242D8" w:rsidRPr="00852A8D" w:rsidRDefault="004C475E" w:rsidP="00A62434">
      <w:pPr>
        <w:tabs>
          <w:tab w:val="right" w:pos="360"/>
        </w:tabs>
        <w:jc w:val="center"/>
        <w:rPr>
          <w:rFonts w:cs="Times New Roman"/>
          <w:b/>
        </w:rPr>
      </w:pPr>
      <w:r w:rsidRPr="00852A8D">
        <w:rPr>
          <w:rFonts w:cs="Times New Roman"/>
        </w:rPr>
        <w:t>Microsoft Office (Word, Excel, PowerPoint)</w:t>
      </w:r>
    </w:p>
    <w:p w14:paraId="2F2B0D39" w14:textId="21245C35" w:rsidR="008F221D" w:rsidRPr="00852A8D" w:rsidRDefault="00B1056D" w:rsidP="004741B5">
      <w:pPr>
        <w:spacing w:before="200"/>
        <w:jc w:val="center"/>
        <w:rPr>
          <w:rFonts w:cs="Times New Roman"/>
          <w:b/>
        </w:rPr>
      </w:pPr>
      <w:r w:rsidRPr="00852A8D">
        <w:rPr>
          <w:rFonts w:cs="Times New Roman"/>
          <w:b/>
        </w:rPr>
        <w:t>LANGUAGE PROFICIENCIES</w:t>
      </w:r>
    </w:p>
    <w:p w14:paraId="276BDB2B" w14:textId="290F5988" w:rsidR="004F121A" w:rsidRPr="00852A8D" w:rsidRDefault="00B1056D" w:rsidP="002C539D">
      <w:pPr>
        <w:tabs>
          <w:tab w:val="right" w:pos="360"/>
        </w:tabs>
        <w:jc w:val="center"/>
        <w:rPr>
          <w:rFonts w:eastAsia="Times New Roman" w:cs="Times New Roman"/>
        </w:rPr>
      </w:pPr>
      <w:r w:rsidRPr="00852A8D">
        <w:rPr>
          <w:rFonts w:cs="Times New Roman"/>
        </w:rPr>
        <w:t>French</w:t>
      </w:r>
      <w:r w:rsidR="002C539D" w:rsidRPr="00852A8D">
        <w:rPr>
          <w:rFonts w:cs="Times New Roman"/>
        </w:rPr>
        <w:t xml:space="preserve"> (</w:t>
      </w:r>
      <w:r w:rsidRPr="00852A8D">
        <w:rPr>
          <w:rFonts w:cs="Times New Roman"/>
        </w:rPr>
        <w:t>elementary</w:t>
      </w:r>
      <w:r w:rsidR="002C539D" w:rsidRPr="00852A8D">
        <w:rPr>
          <w:rFonts w:cs="Times New Roman"/>
        </w:rPr>
        <w:t>)</w:t>
      </w:r>
      <w:r w:rsidR="002C539D" w:rsidRPr="00852A8D">
        <w:rPr>
          <w:rFonts w:eastAsia="Times New Roman" w:cs="Times New Roman"/>
        </w:rPr>
        <w:t xml:space="preserve"> | </w:t>
      </w:r>
      <w:r w:rsidRPr="00852A8D">
        <w:rPr>
          <w:rFonts w:cs="Times New Roman"/>
        </w:rPr>
        <w:t>English</w:t>
      </w:r>
      <w:r w:rsidR="002C539D" w:rsidRPr="00852A8D">
        <w:rPr>
          <w:rFonts w:cs="Times New Roman"/>
        </w:rPr>
        <w:t xml:space="preserve"> (</w:t>
      </w:r>
      <w:r w:rsidRPr="00852A8D">
        <w:rPr>
          <w:rFonts w:cs="Times New Roman"/>
        </w:rPr>
        <w:t>Native or bilingual proficiency</w:t>
      </w:r>
      <w:r w:rsidR="002C539D" w:rsidRPr="00852A8D">
        <w:rPr>
          <w:rFonts w:cs="Times New Roman"/>
        </w:rPr>
        <w:t>)</w:t>
      </w:r>
    </w:p>
    <w:p w14:paraId="3A231DD4" w14:textId="100AC602" w:rsidR="003515CB" w:rsidRPr="00852A8D" w:rsidRDefault="00B1056D" w:rsidP="002C539D">
      <w:pPr>
        <w:tabs>
          <w:tab w:val="right" w:pos="360"/>
        </w:tabs>
        <w:jc w:val="center"/>
        <w:rPr>
          <w:rFonts w:cs="Times New Roman"/>
        </w:rPr>
      </w:pPr>
      <w:r w:rsidRPr="00852A8D">
        <w:rPr>
          <w:rFonts w:eastAsia="Times New Roman" w:cs="Times New Roman"/>
        </w:rPr>
        <w:t>Hindi</w:t>
      </w:r>
      <w:r w:rsidR="004F121A" w:rsidRPr="00852A8D">
        <w:rPr>
          <w:rFonts w:eastAsia="Times New Roman" w:cs="Times New Roman"/>
        </w:rPr>
        <w:t xml:space="preserve"> (</w:t>
      </w:r>
      <w:r w:rsidRPr="00852A8D">
        <w:rPr>
          <w:rFonts w:cs="Times New Roman"/>
        </w:rPr>
        <w:t>Native or bilingual proficiency</w:t>
      </w:r>
      <w:r w:rsidR="004F121A" w:rsidRPr="00852A8D">
        <w:rPr>
          <w:rFonts w:eastAsia="Times New Roman" w:cs="Times New Roman"/>
        </w:rPr>
        <w:t xml:space="preserve">) | </w:t>
      </w:r>
      <w:r w:rsidRPr="00852A8D">
        <w:rPr>
          <w:rFonts w:eastAsia="Times New Roman" w:cs="Times New Roman"/>
        </w:rPr>
        <w:t>Punjabi (</w:t>
      </w:r>
      <w:r w:rsidRPr="00852A8D">
        <w:rPr>
          <w:rFonts w:cs="Times New Roman"/>
        </w:rPr>
        <w:t>Native or bilingual proficiency</w:t>
      </w:r>
      <w:r w:rsidRPr="00852A8D">
        <w:rPr>
          <w:rFonts w:eastAsia="Times New Roman" w:cs="Times New Roman"/>
        </w:rPr>
        <w:t>)</w:t>
      </w:r>
      <w:r w:rsidR="002C539D" w:rsidRPr="00852A8D">
        <w:rPr>
          <w:rFonts w:cs="Times New Roman"/>
        </w:rPr>
        <w:br/>
      </w:r>
    </w:p>
    <w:p w14:paraId="22C399EE" w14:textId="08105E37" w:rsidR="008F221D" w:rsidRPr="00852A8D" w:rsidRDefault="002C539D" w:rsidP="004741B5">
      <w:pPr>
        <w:tabs>
          <w:tab w:val="right" w:pos="360"/>
        </w:tabs>
        <w:jc w:val="center"/>
        <w:rPr>
          <w:rFonts w:cs="Times New Roman"/>
          <w:b/>
        </w:rPr>
      </w:pPr>
      <w:r w:rsidRPr="00852A8D">
        <w:rPr>
          <w:rFonts w:cs="Times New Roman"/>
          <w:b/>
        </w:rPr>
        <w:t>EXTRACURRICULAR ACTIVITIES</w:t>
      </w:r>
    </w:p>
    <w:p w14:paraId="0DF90598" w14:textId="3C9FC22C" w:rsidR="002C539D" w:rsidRPr="00852A8D" w:rsidRDefault="00870AA2" w:rsidP="002C539D">
      <w:pPr>
        <w:tabs>
          <w:tab w:val="right" w:pos="360"/>
        </w:tabs>
        <w:jc w:val="center"/>
        <w:rPr>
          <w:rFonts w:cs="Times New Roman"/>
        </w:rPr>
      </w:pPr>
      <w:r w:rsidRPr="00852A8D">
        <w:rPr>
          <w:rFonts w:cs="Times New Roman"/>
        </w:rPr>
        <w:t>Member</w:t>
      </w:r>
      <w:r w:rsidR="00EE2034" w:rsidRPr="00852A8D">
        <w:rPr>
          <w:rFonts w:cs="Times New Roman"/>
        </w:rPr>
        <w:t xml:space="preserve"> of </w:t>
      </w:r>
      <w:r w:rsidR="00B96151" w:rsidRPr="00852A8D">
        <w:rPr>
          <w:rFonts w:cs="Times New Roman"/>
        </w:rPr>
        <w:t>National Service Scheme (NSS)</w:t>
      </w:r>
      <w:r w:rsidR="002C539D" w:rsidRPr="00852A8D">
        <w:rPr>
          <w:rFonts w:cs="Times New Roman"/>
        </w:rPr>
        <w:t xml:space="preserve"> | </w:t>
      </w:r>
      <w:r w:rsidR="00B96151" w:rsidRPr="00852A8D">
        <w:rPr>
          <w:rFonts w:cs="Times New Roman"/>
        </w:rPr>
        <w:t xml:space="preserve">Annual International Yoga Day | Anchoring for Junior Freshmen Year | </w:t>
      </w:r>
      <w:r w:rsidR="00AD6C69">
        <w:rPr>
          <w:rFonts w:cs="Times New Roman"/>
        </w:rPr>
        <w:t>M</w:t>
      </w:r>
      <w:r w:rsidR="00B96151" w:rsidRPr="00852A8D">
        <w:rPr>
          <w:rFonts w:cs="Times New Roman"/>
        </w:rPr>
        <w:t>ember of high school Soccer Team</w:t>
      </w:r>
    </w:p>
    <w:p w14:paraId="07C78872" w14:textId="0AF22F61" w:rsidR="008F221D" w:rsidRPr="00852A8D" w:rsidRDefault="004F121A" w:rsidP="004741B5">
      <w:pPr>
        <w:spacing w:before="200"/>
        <w:jc w:val="center"/>
        <w:rPr>
          <w:rFonts w:cs="Times New Roman"/>
          <w:b/>
        </w:rPr>
      </w:pPr>
      <w:r w:rsidRPr="00852A8D">
        <w:rPr>
          <w:rFonts w:cs="Times New Roman"/>
          <w:b/>
        </w:rPr>
        <w:t>SOCIAL SERVICE ACTIVITIES</w:t>
      </w:r>
    </w:p>
    <w:p w14:paraId="26182B5D" w14:textId="1776C0A7" w:rsidR="00875147" w:rsidRPr="00852A8D" w:rsidRDefault="004F121A" w:rsidP="00142DBC">
      <w:pPr>
        <w:tabs>
          <w:tab w:val="right" w:pos="360"/>
        </w:tabs>
        <w:jc w:val="center"/>
        <w:rPr>
          <w:rFonts w:cs="Times New Roman"/>
        </w:rPr>
      </w:pPr>
      <w:r w:rsidRPr="00852A8D">
        <w:rPr>
          <w:rFonts w:cs="Times New Roman"/>
        </w:rPr>
        <w:t>Active Blood Donor |</w:t>
      </w:r>
      <w:r w:rsidR="003B7BCF" w:rsidRPr="00852A8D">
        <w:rPr>
          <w:rFonts w:cs="Times New Roman"/>
        </w:rPr>
        <w:t xml:space="preserve"> Swachh Bharat Abhiyan (Clean India Mission) Member</w:t>
      </w:r>
    </w:p>
    <w:p w14:paraId="4E8467B7" w14:textId="247785B6" w:rsidR="00D22C49" w:rsidRPr="00852A8D" w:rsidRDefault="001A4590" w:rsidP="001A4590">
      <w:pPr>
        <w:rPr>
          <w:rFonts w:cs="Times New Roman"/>
        </w:rPr>
      </w:pPr>
      <w:r w:rsidRPr="00852A8D">
        <w:rPr>
          <w:rFonts w:cs="Times New Roman"/>
        </w:rPr>
        <w:tab/>
      </w:r>
      <w:r w:rsidRPr="00852A8D">
        <w:rPr>
          <w:rFonts w:cs="Times New Roman"/>
        </w:rPr>
        <w:tab/>
      </w:r>
    </w:p>
    <w:sectPr w:rsidR="00D22C49" w:rsidRPr="00852A8D" w:rsidSect="0017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4582F" w14:textId="77777777" w:rsidR="0098434B" w:rsidRDefault="0098434B" w:rsidP="006F2047">
      <w:r>
        <w:separator/>
      </w:r>
    </w:p>
  </w:endnote>
  <w:endnote w:type="continuationSeparator" w:id="0">
    <w:p w14:paraId="1A5BAA5C" w14:textId="77777777" w:rsidR="0098434B" w:rsidRDefault="0098434B" w:rsidP="006F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75CA3" w14:textId="77777777" w:rsidR="0098434B" w:rsidRDefault="0098434B" w:rsidP="006F2047">
      <w:r>
        <w:separator/>
      </w:r>
    </w:p>
  </w:footnote>
  <w:footnote w:type="continuationSeparator" w:id="0">
    <w:p w14:paraId="3D385217" w14:textId="77777777" w:rsidR="0098434B" w:rsidRDefault="0098434B" w:rsidP="006F2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74515C"/>
    <w:multiLevelType w:val="hybridMultilevel"/>
    <w:tmpl w:val="F6336B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E6E26"/>
    <w:multiLevelType w:val="hybridMultilevel"/>
    <w:tmpl w:val="6A384E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773B1"/>
    <w:multiLevelType w:val="hybridMultilevel"/>
    <w:tmpl w:val="42A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4156A"/>
    <w:multiLevelType w:val="hybridMultilevel"/>
    <w:tmpl w:val="84260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B29"/>
    <w:multiLevelType w:val="hybridMultilevel"/>
    <w:tmpl w:val="C0E82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22B83"/>
    <w:multiLevelType w:val="hybridMultilevel"/>
    <w:tmpl w:val="DE1A43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B8590A"/>
    <w:multiLevelType w:val="hybridMultilevel"/>
    <w:tmpl w:val="1DA0CC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26391D"/>
    <w:multiLevelType w:val="hybridMultilevel"/>
    <w:tmpl w:val="8E3615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8A01D4E"/>
    <w:multiLevelType w:val="hybridMultilevel"/>
    <w:tmpl w:val="C54E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996E3D"/>
    <w:multiLevelType w:val="hybridMultilevel"/>
    <w:tmpl w:val="3230E0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AE7559"/>
    <w:multiLevelType w:val="hybridMultilevel"/>
    <w:tmpl w:val="99469D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F40E1"/>
    <w:multiLevelType w:val="hybridMultilevel"/>
    <w:tmpl w:val="7F08E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BD818E1"/>
    <w:multiLevelType w:val="hybridMultilevel"/>
    <w:tmpl w:val="5C2441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03C34"/>
    <w:multiLevelType w:val="hybridMultilevel"/>
    <w:tmpl w:val="ACB2D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2E38FF"/>
    <w:multiLevelType w:val="hybridMultilevel"/>
    <w:tmpl w:val="A056A508"/>
    <w:lvl w:ilvl="0" w:tplc="40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10F37C39"/>
    <w:multiLevelType w:val="hybridMultilevel"/>
    <w:tmpl w:val="CA56E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1936CE"/>
    <w:multiLevelType w:val="hybridMultilevel"/>
    <w:tmpl w:val="5904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865994"/>
    <w:multiLevelType w:val="hybridMultilevel"/>
    <w:tmpl w:val="7C321448"/>
    <w:lvl w:ilvl="0" w:tplc="40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FD3A69"/>
    <w:multiLevelType w:val="hybridMultilevel"/>
    <w:tmpl w:val="0CF2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B22D83"/>
    <w:multiLevelType w:val="hybridMultilevel"/>
    <w:tmpl w:val="032C0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E3357"/>
    <w:multiLevelType w:val="hybridMultilevel"/>
    <w:tmpl w:val="BC6058FE"/>
    <w:lvl w:ilvl="0" w:tplc="40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1E322356"/>
    <w:multiLevelType w:val="hybridMultilevel"/>
    <w:tmpl w:val="95067B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C458F6"/>
    <w:multiLevelType w:val="hybridMultilevel"/>
    <w:tmpl w:val="1714CB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E333AB"/>
    <w:multiLevelType w:val="hybridMultilevel"/>
    <w:tmpl w:val="C8BE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A87C46"/>
    <w:multiLevelType w:val="multilevel"/>
    <w:tmpl w:val="DA58F8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2CCE11D8"/>
    <w:multiLevelType w:val="hybridMultilevel"/>
    <w:tmpl w:val="7604F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716F2B"/>
    <w:multiLevelType w:val="hybridMultilevel"/>
    <w:tmpl w:val="0318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81328D"/>
    <w:multiLevelType w:val="hybridMultilevel"/>
    <w:tmpl w:val="8D7E9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911CB5"/>
    <w:multiLevelType w:val="hybridMultilevel"/>
    <w:tmpl w:val="F05A6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C4572A"/>
    <w:multiLevelType w:val="hybridMultilevel"/>
    <w:tmpl w:val="BDDC3D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4060D1C"/>
    <w:multiLevelType w:val="hybridMultilevel"/>
    <w:tmpl w:val="5A10B2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5717448"/>
    <w:multiLevelType w:val="hybridMultilevel"/>
    <w:tmpl w:val="51E42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837242"/>
    <w:multiLevelType w:val="hybridMultilevel"/>
    <w:tmpl w:val="1D546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567FE0"/>
    <w:multiLevelType w:val="hybridMultilevel"/>
    <w:tmpl w:val="A22AC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DC48C5"/>
    <w:multiLevelType w:val="hybridMultilevel"/>
    <w:tmpl w:val="010C788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3D675080"/>
    <w:multiLevelType w:val="hybridMultilevel"/>
    <w:tmpl w:val="2F88B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8E4730"/>
    <w:multiLevelType w:val="hybridMultilevel"/>
    <w:tmpl w:val="80BE5F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D267CE"/>
    <w:multiLevelType w:val="hybridMultilevel"/>
    <w:tmpl w:val="3FF2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910969"/>
    <w:multiLevelType w:val="hybridMultilevel"/>
    <w:tmpl w:val="AC9A4584"/>
    <w:lvl w:ilvl="0" w:tplc="40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478C1629"/>
    <w:multiLevelType w:val="hybridMultilevel"/>
    <w:tmpl w:val="2CC851A2"/>
    <w:lvl w:ilvl="0" w:tplc="084C9EAC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4B786CA3"/>
    <w:multiLevelType w:val="hybridMultilevel"/>
    <w:tmpl w:val="0F5C989A"/>
    <w:lvl w:ilvl="0" w:tplc="40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 w15:restartNumberingAfterBreak="0">
    <w:nsid w:val="4BB80446"/>
    <w:multiLevelType w:val="hybridMultilevel"/>
    <w:tmpl w:val="247E4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CB401E"/>
    <w:multiLevelType w:val="hybridMultilevel"/>
    <w:tmpl w:val="0942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241135"/>
    <w:multiLevelType w:val="hybridMultilevel"/>
    <w:tmpl w:val="B21A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2931E0"/>
    <w:multiLevelType w:val="hybridMultilevel"/>
    <w:tmpl w:val="2FD0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E83FB0"/>
    <w:multiLevelType w:val="hybridMultilevel"/>
    <w:tmpl w:val="2098E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CF5567"/>
    <w:multiLevelType w:val="hybridMultilevel"/>
    <w:tmpl w:val="462C78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EB23AB"/>
    <w:multiLevelType w:val="hybridMultilevel"/>
    <w:tmpl w:val="09C41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204F38"/>
    <w:multiLevelType w:val="hybridMultilevel"/>
    <w:tmpl w:val="D26A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CA1AA6"/>
    <w:multiLevelType w:val="hybridMultilevel"/>
    <w:tmpl w:val="1DCA1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582928"/>
    <w:multiLevelType w:val="hybridMultilevel"/>
    <w:tmpl w:val="BF42E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0420DCA"/>
    <w:multiLevelType w:val="hybridMultilevel"/>
    <w:tmpl w:val="2326E3A0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2" w15:restartNumberingAfterBreak="0">
    <w:nsid w:val="62115EED"/>
    <w:multiLevelType w:val="hybridMultilevel"/>
    <w:tmpl w:val="F5A2C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9D72404"/>
    <w:multiLevelType w:val="hybridMultilevel"/>
    <w:tmpl w:val="334A1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9F24867"/>
    <w:multiLevelType w:val="hybridMultilevel"/>
    <w:tmpl w:val="B12EE1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1B6A80"/>
    <w:multiLevelType w:val="hybridMultilevel"/>
    <w:tmpl w:val="1A5EF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9335FB"/>
    <w:multiLevelType w:val="hybridMultilevel"/>
    <w:tmpl w:val="57108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634C4A"/>
    <w:multiLevelType w:val="hybridMultilevel"/>
    <w:tmpl w:val="D02A6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8F4636"/>
    <w:multiLevelType w:val="hybridMultilevel"/>
    <w:tmpl w:val="B3986F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F87546"/>
    <w:multiLevelType w:val="hybridMultilevel"/>
    <w:tmpl w:val="B880A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64026C"/>
    <w:multiLevelType w:val="hybridMultilevel"/>
    <w:tmpl w:val="1674C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192415A"/>
    <w:multiLevelType w:val="hybridMultilevel"/>
    <w:tmpl w:val="D8E80004"/>
    <w:lvl w:ilvl="0" w:tplc="40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2" w15:restartNumberingAfterBreak="0">
    <w:nsid w:val="76DD5FC0"/>
    <w:multiLevelType w:val="hybridMultilevel"/>
    <w:tmpl w:val="4238D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250E9F"/>
    <w:multiLevelType w:val="hybridMultilevel"/>
    <w:tmpl w:val="2788E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AC945D8"/>
    <w:multiLevelType w:val="hybridMultilevel"/>
    <w:tmpl w:val="6D54B6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E97101"/>
    <w:multiLevelType w:val="hybridMultilevel"/>
    <w:tmpl w:val="E8B2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F74310"/>
    <w:multiLevelType w:val="hybridMultilevel"/>
    <w:tmpl w:val="F5207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8B49FF"/>
    <w:multiLevelType w:val="hybridMultilevel"/>
    <w:tmpl w:val="126C1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58"/>
  </w:num>
  <w:num w:numId="3">
    <w:abstractNumId w:val="40"/>
  </w:num>
  <w:num w:numId="4">
    <w:abstractNumId w:val="41"/>
  </w:num>
  <w:num w:numId="5">
    <w:abstractNumId w:val="38"/>
  </w:num>
  <w:num w:numId="6">
    <w:abstractNumId w:val="32"/>
  </w:num>
  <w:num w:numId="7">
    <w:abstractNumId w:val="60"/>
  </w:num>
  <w:num w:numId="8">
    <w:abstractNumId w:val="20"/>
  </w:num>
  <w:num w:numId="9">
    <w:abstractNumId w:val="56"/>
  </w:num>
  <w:num w:numId="10">
    <w:abstractNumId w:val="14"/>
  </w:num>
  <w:num w:numId="11">
    <w:abstractNumId w:val="61"/>
  </w:num>
  <w:num w:numId="12">
    <w:abstractNumId w:val="15"/>
  </w:num>
  <w:num w:numId="13">
    <w:abstractNumId w:val="47"/>
  </w:num>
  <w:num w:numId="14">
    <w:abstractNumId w:val="57"/>
  </w:num>
  <w:num w:numId="15">
    <w:abstractNumId w:val="46"/>
  </w:num>
  <w:num w:numId="16">
    <w:abstractNumId w:val="13"/>
  </w:num>
  <w:num w:numId="17">
    <w:abstractNumId w:val="25"/>
  </w:num>
  <w:num w:numId="18">
    <w:abstractNumId w:val="4"/>
  </w:num>
  <w:num w:numId="19">
    <w:abstractNumId w:val="54"/>
  </w:num>
  <w:num w:numId="20">
    <w:abstractNumId w:val="35"/>
  </w:num>
  <w:num w:numId="21">
    <w:abstractNumId w:val="42"/>
  </w:num>
  <w:num w:numId="22">
    <w:abstractNumId w:val="45"/>
  </w:num>
  <w:num w:numId="23">
    <w:abstractNumId w:val="49"/>
  </w:num>
  <w:num w:numId="24">
    <w:abstractNumId w:val="17"/>
  </w:num>
  <w:num w:numId="25">
    <w:abstractNumId w:val="59"/>
  </w:num>
  <w:num w:numId="26">
    <w:abstractNumId w:val="18"/>
  </w:num>
  <w:num w:numId="27">
    <w:abstractNumId w:val="19"/>
  </w:num>
  <w:num w:numId="28">
    <w:abstractNumId w:val="9"/>
  </w:num>
  <w:num w:numId="29">
    <w:abstractNumId w:val="39"/>
  </w:num>
  <w:num w:numId="30">
    <w:abstractNumId w:val="27"/>
  </w:num>
  <w:num w:numId="31">
    <w:abstractNumId w:val="66"/>
  </w:num>
  <w:num w:numId="32">
    <w:abstractNumId w:val="2"/>
  </w:num>
  <w:num w:numId="33">
    <w:abstractNumId w:val="3"/>
  </w:num>
  <w:num w:numId="34">
    <w:abstractNumId w:val="26"/>
  </w:num>
  <w:num w:numId="35">
    <w:abstractNumId w:val="31"/>
  </w:num>
  <w:num w:numId="36">
    <w:abstractNumId w:val="65"/>
  </w:num>
  <w:num w:numId="37">
    <w:abstractNumId w:val="43"/>
  </w:num>
  <w:num w:numId="38">
    <w:abstractNumId w:val="48"/>
  </w:num>
  <w:num w:numId="39">
    <w:abstractNumId w:val="16"/>
  </w:num>
  <w:num w:numId="40">
    <w:abstractNumId w:val="29"/>
  </w:num>
  <w:num w:numId="41">
    <w:abstractNumId w:val="37"/>
  </w:num>
  <w:num w:numId="42">
    <w:abstractNumId w:val="8"/>
  </w:num>
  <w:num w:numId="43">
    <w:abstractNumId w:val="1"/>
  </w:num>
  <w:num w:numId="44">
    <w:abstractNumId w:val="30"/>
  </w:num>
  <w:num w:numId="45">
    <w:abstractNumId w:val="10"/>
  </w:num>
  <w:num w:numId="46">
    <w:abstractNumId w:val="7"/>
  </w:num>
  <w:num w:numId="47">
    <w:abstractNumId w:val="53"/>
  </w:num>
  <w:num w:numId="48">
    <w:abstractNumId w:val="63"/>
  </w:num>
  <w:num w:numId="49">
    <w:abstractNumId w:val="23"/>
  </w:num>
  <w:num w:numId="50">
    <w:abstractNumId w:val="11"/>
  </w:num>
  <w:num w:numId="51">
    <w:abstractNumId w:val="44"/>
  </w:num>
  <w:num w:numId="52">
    <w:abstractNumId w:val="67"/>
  </w:num>
  <w:num w:numId="53">
    <w:abstractNumId w:val="33"/>
  </w:num>
  <w:num w:numId="54">
    <w:abstractNumId w:val="52"/>
  </w:num>
  <w:num w:numId="55">
    <w:abstractNumId w:val="50"/>
  </w:num>
  <w:num w:numId="56">
    <w:abstractNumId w:val="22"/>
  </w:num>
  <w:num w:numId="57">
    <w:abstractNumId w:val="21"/>
  </w:num>
  <w:num w:numId="58">
    <w:abstractNumId w:val="62"/>
  </w:num>
  <w:num w:numId="59">
    <w:abstractNumId w:val="36"/>
  </w:num>
  <w:num w:numId="60">
    <w:abstractNumId w:val="64"/>
  </w:num>
  <w:num w:numId="61">
    <w:abstractNumId w:val="34"/>
  </w:num>
  <w:num w:numId="62">
    <w:abstractNumId w:val="5"/>
  </w:num>
  <w:num w:numId="63">
    <w:abstractNumId w:val="12"/>
  </w:num>
  <w:num w:numId="64">
    <w:abstractNumId w:val="0"/>
  </w:num>
  <w:num w:numId="65">
    <w:abstractNumId w:val="6"/>
  </w:num>
  <w:num w:numId="66">
    <w:abstractNumId w:val="55"/>
  </w:num>
  <w:num w:numId="67">
    <w:abstractNumId w:val="24"/>
  </w:num>
  <w:num w:numId="68">
    <w:abstractNumId w:val="28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8CA"/>
    <w:rsid w:val="00004C53"/>
    <w:rsid w:val="00014FEE"/>
    <w:rsid w:val="000222B8"/>
    <w:rsid w:val="00022CB1"/>
    <w:rsid w:val="00036AF7"/>
    <w:rsid w:val="0006345C"/>
    <w:rsid w:val="000762E0"/>
    <w:rsid w:val="000803BA"/>
    <w:rsid w:val="00084CEE"/>
    <w:rsid w:val="0009035C"/>
    <w:rsid w:val="0009084B"/>
    <w:rsid w:val="00092327"/>
    <w:rsid w:val="0009346E"/>
    <w:rsid w:val="000A0E21"/>
    <w:rsid w:val="000A2B7C"/>
    <w:rsid w:val="000A7774"/>
    <w:rsid w:val="000B204F"/>
    <w:rsid w:val="000B238F"/>
    <w:rsid w:val="000B2468"/>
    <w:rsid w:val="000B7351"/>
    <w:rsid w:val="000D14D6"/>
    <w:rsid w:val="000D210F"/>
    <w:rsid w:val="000D539E"/>
    <w:rsid w:val="000E1932"/>
    <w:rsid w:val="000E1D61"/>
    <w:rsid w:val="000E591A"/>
    <w:rsid w:val="000E6D36"/>
    <w:rsid w:val="000F0721"/>
    <w:rsid w:val="000F2D28"/>
    <w:rsid w:val="001009D6"/>
    <w:rsid w:val="001045C0"/>
    <w:rsid w:val="001110D8"/>
    <w:rsid w:val="001131B5"/>
    <w:rsid w:val="0011420C"/>
    <w:rsid w:val="00116ADF"/>
    <w:rsid w:val="00125732"/>
    <w:rsid w:val="00127D7E"/>
    <w:rsid w:val="0013486D"/>
    <w:rsid w:val="00135EB6"/>
    <w:rsid w:val="00141423"/>
    <w:rsid w:val="00142DBC"/>
    <w:rsid w:val="00145BE5"/>
    <w:rsid w:val="001477CA"/>
    <w:rsid w:val="001562E2"/>
    <w:rsid w:val="001623DA"/>
    <w:rsid w:val="001705E1"/>
    <w:rsid w:val="00171D31"/>
    <w:rsid w:val="00172CC0"/>
    <w:rsid w:val="001763E9"/>
    <w:rsid w:val="001842FA"/>
    <w:rsid w:val="00185F54"/>
    <w:rsid w:val="00193FB1"/>
    <w:rsid w:val="001951B1"/>
    <w:rsid w:val="00196F5D"/>
    <w:rsid w:val="001A4590"/>
    <w:rsid w:val="001A53F9"/>
    <w:rsid w:val="001A6F80"/>
    <w:rsid w:val="001B0A06"/>
    <w:rsid w:val="001B5F20"/>
    <w:rsid w:val="001C269D"/>
    <w:rsid w:val="001C5021"/>
    <w:rsid w:val="001D3031"/>
    <w:rsid w:val="001D320A"/>
    <w:rsid w:val="001D733E"/>
    <w:rsid w:val="001E1834"/>
    <w:rsid w:val="001F357C"/>
    <w:rsid w:val="001F4AE7"/>
    <w:rsid w:val="00202828"/>
    <w:rsid w:val="002030D3"/>
    <w:rsid w:val="00215EAD"/>
    <w:rsid w:val="00223EDA"/>
    <w:rsid w:val="002358FD"/>
    <w:rsid w:val="00236279"/>
    <w:rsid w:val="00241680"/>
    <w:rsid w:val="00250F89"/>
    <w:rsid w:val="00251F6E"/>
    <w:rsid w:val="00262CB7"/>
    <w:rsid w:val="002641CA"/>
    <w:rsid w:val="002659B7"/>
    <w:rsid w:val="00272401"/>
    <w:rsid w:val="00275F8C"/>
    <w:rsid w:val="002771EA"/>
    <w:rsid w:val="00280FAE"/>
    <w:rsid w:val="002827DA"/>
    <w:rsid w:val="002926AA"/>
    <w:rsid w:val="002A101E"/>
    <w:rsid w:val="002A4877"/>
    <w:rsid w:val="002A60BF"/>
    <w:rsid w:val="002B1E86"/>
    <w:rsid w:val="002B5065"/>
    <w:rsid w:val="002C539D"/>
    <w:rsid w:val="002C74E4"/>
    <w:rsid w:val="002E194F"/>
    <w:rsid w:val="002F07A9"/>
    <w:rsid w:val="002F5A29"/>
    <w:rsid w:val="0030593D"/>
    <w:rsid w:val="00311D4E"/>
    <w:rsid w:val="003151C3"/>
    <w:rsid w:val="003247D2"/>
    <w:rsid w:val="00331298"/>
    <w:rsid w:val="003360D2"/>
    <w:rsid w:val="003364B6"/>
    <w:rsid w:val="00337F39"/>
    <w:rsid w:val="003515CB"/>
    <w:rsid w:val="00353A25"/>
    <w:rsid w:val="00360BAA"/>
    <w:rsid w:val="00360FE5"/>
    <w:rsid w:val="003713C3"/>
    <w:rsid w:val="00371F16"/>
    <w:rsid w:val="003753C3"/>
    <w:rsid w:val="00375DBD"/>
    <w:rsid w:val="00383E16"/>
    <w:rsid w:val="00386C6C"/>
    <w:rsid w:val="003A0039"/>
    <w:rsid w:val="003A03CF"/>
    <w:rsid w:val="003A06CF"/>
    <w:rsid w:val="003B0FC6"/>
    <w:rsid w:val="003B11DE"/>
    <w:rsid w:val="003B4598"/>
    <w:rsid w:val="003B4FD0"/>
    <w:rsid w:val="003B7BCF"/>
    <w:rsid w:val="003C20C7"/>
    <w:rsid w:val="003C5BBA"/>
    <w:rsid w:val="003C6121"/>
    <w:rsid w:val="003D3BB5"/>
    <w:rsid w:val="003D6F6C"/>
    <w:rsid w:val="003E7D70"/>
    <w:rsid w:val="003E7E6E"/>
    <w:rsid w:val="003F143F"/>
    <w:rsid w:val="003F1A53"/>
    <w:rsid w:val="003F3099"/>
    <w:rsid w:val="003F595E"/>
    <w:rsid w:val="00411E07"/>
    <w:rsid w:val="00414BAA"/>
    <w:rsid w:val="00421F44"/>
    <w:rsid w:val="00422D49"/>
    <w:rsid w:val="00425329"/>
    <w:rsid w:val="00426BCC"/>
    <w:rsid w:val="00426F8C"/>
    <w:rsid w:val="0043032E"/>
    <w:rsid w:val="00436FD5"/>
    <w:rsid w:val="00442707"/>
    <w:rsid w:val="00460747"/>
    <w:rsid w:val="00464BC1"/>
    <w:rsid w:val="00467C87"/>
    <w:rsid w:val="00470BFC"/>
    <w:rsid w:val="004741B5"/>
    <w:rsid w:val="004743E9"/>
    <w:rsid w:val="00482123"/>
    <w:rsid w:val="00482660"/>
    <w:rsid w:val="00483412"/>
    <w:rsid w:val="00483828"/>
    <w:rsid w:val="00492F36"/>
    <w:rsid w:val="00497C77"/>
    <w:rsid w:val="004A333C"/>
    <w:rsid w:val="004A7E49"/>
    <w:rsid w:val="004B3F5F"/>
    <w:rsid w:val="004C1604"/>
    <w:rsid w:val="004C18BB"/>
    <w:rsid w:val="004C475E"/>
    <w:rsid w:val="004D6269"/>
    <w:rsid w:val="004E09C2"/>
    <w:rsid w:val="004F121A"/>
    <w:rsid w:val="004F1CBE"/>
    <w:rsid w:val="004F56CF"/>
    <w:rsid w:val="004F5A0B"/>
    <w:rsid w:val="005001FC"/>
    <w:rsid w:val="00501C50"/>
    <w:rsid w:val="00502B57"/>
    <w:rsid w:val="005103E1"/>
    <w:rsid w:val="00515576"/>
    <w:rsid w:val="005175D2"/>
    <w:rsid w:val="00520F77"/>
    <w:rsid w:val="005249B1"/>
    <w:rsid w:val="00531D35"/>
    <w:rsid w:val="005330AA"/>
    <w:rsid w:val="005334D6"/>
    <w:rsid w:val="00547EBC"/>
    <w:rsid w:val="00550D82"/>
    <w:rsid w:val="0055152D"/>
    <w:rsid w:val="00566CC6"/>
    <w:rsid w:val="00575CF9"/>
    <w:rsid w:val="00577994"/>
    <w:rsid w:val="00580601"/>
    <w:rsid w:val="005B0D1E"/>
    <w:rsid w:val="005C2B6E"/>
    <w:rsid w:val="005D0EE0"/>
    <w:rsid w:val="005D101B"/>
    <w:rsid w:val="005D20ED"/>
    <w:rsid w:val="005D6CBD"/>
    <w:rsid w:val="005E2CFF"/>
    <w:rsid w:val="005E41CD"/>
    <w:rsid w:val="005F0A71"/>
    <w:rsid w:val="00601E82"/>
    <w:rsid w:val="0060527C"/>
    <w:rsid w:val="00605531"/>
    <w:rsid w:val="00607BFF"/>
    <w:rsid w:val="006119B7"/>
    <w:rsid w:val="0061592B"/>
    <w:rsid w:val="00617C87"/>
    <w:rsid w:val="006227DD"/>
    <w:rsid w:val="006250AF"/>
    <w:rsid w:val="006264E3"/>
    <w:rsid w:val="00633F34"/>
    <w:rsid w:val="00657A6E"/>
    <w:rsid w:val="00660E06"/>
    <w:rsid w:val="006610C3"/>
    <w:rsid w:val="00663591"/>
    <w:rsid w:val="00663AA2"/>
    <w:rsid w:val="00677BC7"/>
    <w:rsid w:val="00680E66"/>
    <w:rsid w:val="00681B0B"/>
    <w:rsid w:val="00690DE4"/>
    <w:rsid w:val="006A48DC"/>
    <w:rsid w:val="006A4B3F"/>
    <w:rsid w:val="006A5506"/>
    <w:rsid w:val="006A58E8"/>
    <w:rsid w:val="006A7C8D"/>
    <w:rsid w:val="006B34DF"/>
    <w:rsid w:val="006C4FEF"/>
    <w:rsid w:val="006E76A4"/>
    <w:rsid w:val="006F2047"/>
    <w:rsid w:val="006F5DD5"/>
    <w:rsid w:val="006F66C8"/>
    <w:rsid w:val="0070191B"/>
    <w:rsid w:val="00701D76"/>
    <w:rsid w:val="00706C9D"/>
    <w:rsid w:val="00713364"/>
    <w:rsid w:val="0071567D"/>
    <w:rsid w:val="00720E9C"/>
    <w:rsid w:val="00721945"/>
    <w:rsid w:val="007277D8"/>
    <w:rsid w:val="00730F3C"/>
    <w:rsid w:val="00732079"/>
    <w:rsid w:val="00732E17"/>
    <w:rsid w:val="007406B7"/>
    <w:rsid w:val="00740A7C"/>
    <w:rsid w:val="00753BD9"/>
    <w:rsid w:val="007560A1"/>
    <w:rsid w:val="00764241"/>
    <w:rsid w:val="0076463C"/>
    <w:rsid w:val="00764E62"/>
    <w:rsid w:val="00777886"/>
    <w:rsid w:val="00795518"/>
    <w:rsid w:val="007A0D20"/>
    <w:rsid w:val="007A1F1B"/>
    <w:rsid w:val="007B11CB"/>
    <w:rsid w:val="007B36F3"/>
    <w:rsid w:val="007C4D4C"/>
    <w:rsid w:val="007D5E34"/>
    <w:rsid w:val="007F2255"/>
    <w:rsid w:val="00805694"/>
    <w:rsid w:val="00810683"/>
    <w:rsid w:val="00842AA6"/>
    <w:rsid w:val="008434B1"/>
    <w:rsid w:val="00844780"/>
    <w:rsid w:val="008472E5"/>
    <w:rsid w:val="0084794E"/>
    <w:rsid w:val="00852A8D"/>
    <w:rsid w:val="0085597C"/>
    <w:rsid w:val="00870AA2"/>
    <w:rsid w:val="0087270B"/>
    <w:rsid w:val="00875147"/>
    <w:rsid w:val="00886FEB"/>
    <w:rsid w:val="008A34C9"/>
    <w:rsid w:val="008B122A"/>
    <w:rsid w:val="008B19C6"/>
    <w:rsid w:val="008B7FDE"/>
    <w:rsid w:val="008C7671"/>
    <w:rsid w:val="008D18D7"/>
    <w:rsid w:val="008D1F85"/>
    <w:rsid w:val="008D2B15"/>
    <w:rsid w:val="008D59E4"/>
    <w:rsid w:val="008E407F"/>
    <w:rsid w:val="008F0EEA"/>
    <w:rsid w:val="008F221D"/>
    <w:rsid w:val="008F6B9A"/>
    <w:rsid w:val="009031F3"/>
    <w:rsid w:val="00903AB2"/>
    <w:rsid w:val="00903B17"/>
    <w:rsid w:val="009207CB"/>
    <w:rsid w:val="0092395B"/>
    <w:rsid w:val="009265C0"/>
    <w:rsid w:val="00935A7E"/>
    <w:rsid w:val="009362D5"/>
    <w:rsid w:val="00936D5A"/>
    <w:rsid w:val="00950322"/>
    <w:rsid w:val="009625BE"/>
    <w:rsid w:val="00967649"/>
    <w:rsid w:val="00973D3B"/>
    <w:rsid w:val="00977B4D"/>
    <w:rsid w:val="00982311"/>
    <w:rsid w:val="0098434B"/>
    <w:rsid w:val="00987753"/>
    <w:rsid w:val="00990ED1"/>
    <w:rsid w:val="009920EF"/>
    <w:rsid w:val="009A106B"/>
    <w:rsid w:val="009A15CB"/>
    <w:rsid w:val="009A229C"/>
    <w:rsid w:val="009A446D"/>
    <w:rsid w:val="009A718C"/>
    <w:rsid w:val="009B1A7E"/>
    <w:rsid w:val="009B36DF"/>
    <w:rsid w:val="009B410F"/>
    <w:rsid w:val="009C1944"/>
    <w:rsid w:val="009C5A84"/>
    <w:rsid w:val="009C7545"/>
    <w:rsid w:val="009C7F7D"/>
    <w:rsid w:val="009D1BEE"/>
    <w:rsid w:val="009E118E"/>
    <w:rsid w:val="009E2661"/>
    <w:rsid w:val="009E29BF"/>
    <w:rsid w:val="009E3C69"/>
    <w:rsid w:val="009F0370"/>
    <w:rsid w:val="00A07F19"/>
    <w:rsid w:val="00A11F47"/>
    <w:rsid w:val="00A144D1"/>
    <w:rsid w:val="00A166EE"/>
    <w:rsid w:val="00A16E0C"/>
    <w:rsid w:val="00A20283"/>
    <w:rsid w:val="00A22955"/>
    <w:rsid w:val="00A30823"/>
    <w:rsid w:val="00A4377A"/>
    <w:rsid w:val="00A46877"/>
    <w:rsid w:val="00A55101"/>
    <w:rsid w:val="00A577EE"/>
    <w:rsid w:val="00A62434"/>
    <w:rsid w:val="00A82051"/>
    <w:rsid w:val="00A8350A"/>
    <w:rsid w:val="00A95411"/>
    <w:rsid w:val="00A95444"/>
    <w:rsid w:val="00AB7203"/>
    <w:rsid w:val="00AD089F"/>
    <w:rsid w:val="00AD5C26"/>
    <w:rsid w:val="00AD6C69"/>
    <w:rsid w:val="00AD7EE5"/>
    <w:rsid w:val="00AE3EA9"/>
    <w:rsid w:val="00AE65A3"/>
    <w:rsid w:val="00B02EBB"/>
    <w:rsid w:val="00B037F0"/>
    <w:rsid w:val="00B07EF7"/>
    <w:rsid w:val="00B1056D"/>
    <w:rsid w:val="00B132E7"/>
    <w:rsid w:val="00B22171"/>
    <w:rsid w:val="00B23951"/>
    <w:rsid w:val="00B2462B"/>
    <w:rsid w:val="00B24B49"/>
    <w:rsid w:val="00B26339"/>
    <w:rsid w:val="00B2774C"/>
    <w:rsid w:val="00B27D9A"/>
    <w:rsid w:val="00B36C66"/>
    <w:rsid w:val="00B37702"/>
    <w:rsid w:val="00B513C8"/>
    <w:rsid w:val="00B53174"/>
    <w:rsid w:val="00B53989"/>
    <w:rsid w:val="00B5441F"/>
    <w:rsid w:val="00B63D53"/>
    <w:rsid w:val="00B64053"/>
    <w:rsid w:val="00B74199"/>
    <w:rsid w:val="00B87C35"/>
    <w:rsid w:val="00B90A0C"/>
    <w:rsid w:val="00B96151"/>
    <w:rsid w:val="00BA0FF0"/>
    <w:rsid w:val="00BA3244"/>
    <w:rsid w:val="00BB6C84"/>
    <w:rsid w:val="00BC505F"/>
    <w:rsid w:val="00BC69B5"/>
    <w:rsid w:val="00BD56B6"/>
    <w:rsid w:val="00BD596C"/>
    <w:rsid w:val="00BE0CE8"/>
    <w:rsid w:val="00BE369D"/>
    <w:rsid w:val="00BE401E"/>
    <w:rsid w:val="00BE4077"/>
    <w:rsid w:val="00BE6154"/>
    <w:rsid w:val="00BF1C17"/>
    <w:rsid w:val="00BF26EC"/>
    <w:rsid w:val="00BF4283"/>
    <w:rsid w:val="00BF7AF9"/>
    <w:rsid w:val="00C02125"/>
    <w:rsid w:val="00C03171"/>
    <w:rsid w:val="00C03F08"/>
    <w:rsid w:val="00C04FA6"/>
    <w:rsid w:val="00C065C5"/>
    <w:rsid w:val="00C12A78"/>
    <w:rsid w:val="00C24547"/>
    <w:rsid w:val="00C270F6"/>
    <w:rsid w:val="00C30985"/>
    <w:rsid w:val="00C34813"/>
    <w:rsid w:val="00C367E8"/>
    <w:rsid w:val="00C42198"/>
    <w:rsid w:val="00C42D54"/>
    <w:rsid w:val="00C434AE"/>
    <w:rsid w:val="00C513FE"/>
    <w:rsid w:val="00C53082"/>
    <w:rsid w:val="00C56544"/>
    <w:rsid w:val="00C57B69"/>
    <w:rsid w:val="00C670EA"/>
    <w:rsid w:val="00C71647"/>
    <w:rsid w:val="00C723C7"/>
    <w:rsid w:val="00C7313A"/>
    <w:rsid w:val="00C74234"/>
    <w:rsid w:val="00C81A5E"/>
    <w:rsid w:val="00C85115"/>
    <w:rsid w:val="00C8550C"/>
    <w:rsid w:val="00C923D3"/>
    <w:rsid w:val="00C95607"/>
    <w:rsid w:val="00C97A91"/>
    <w:rsid w:val="00CA1C85"/>
    <w:rsid w:val="00CB08EE"/>
    <w:rsid w:val="00CB198B"/>
    <w:rsid w:val="00CB1B23"/>
    <w:rsid w:val="00CB1E96"/>
    <w:rsid w:val="00CB22CE"/>
    <w:rsid w:val="00CB5031"/>
    <w:rsid w:val="00CB6D51"/>
    <w:rsid w:val="00CB7714"/>
    <w:rsid w:val="00CC032C"/>
    <w:rsid w:val="00CC7B13"/>
    <w:rsid w:val="00CE0A8D"/>
    <w:rsid w:val="00CE42A2"/>
    <w:rsid w:val="00CE6660"/>
    <w:rsid w:val="00CF3F43"/>
    <w:rsid w:val="00CF71EB"/>
    <w:rsid w:val="00CF7A7C"/>
    <w:rsid w:val="00D00453"/>
    <w:rsid w:val="00D01DF4"/>
    <w:rsid w:val="00D15DCC"/>
    <w:rsid w:val="00D22C49"/>
    <w:rsid w:val="00D2430D"/>
    <w:rsid w:val="00D35C39"/>
    <w:rsid w:val="00D461C2"/>
    <w:rsid w:val="00D628CC"/>
    <w:rsid w:val="00D62C05"/>
    <w:rsid w:val="00D65A69"/>
    <w:rsid w:val="00D77A1C"/>
    <w:rsid w:val="00D8137E"/>
    <w:rsid w:val="00D84F0A"/>
    <w:rsid w:val="00D858CA"/>
    <w:rsid w:val="00D9286D"/>
    <w:rsid w:val="00DA06E2"/>
    <w:rsid w:val="00DA0C82"/>
    <w:rsid w:val="00DA1BC0"/>
    <w:rsid w:val="00DA5258"/>
    <w:rsid w:val="00DA6414"/>
    <w:rsid w:val="00DB0A74"/>
    <w:rsid w:val="00DB215C"/>
    <w:rsid w:val="00DB3D5F"/>
    <w:rsid w:val="00DC0256"/>
    <w:rsid w:val="00DC146F"/>
    <w:rsid w:val="00DC2297"/>
    <w:rsid w:val="00DC2E9D"/>
    <w:rsid w:val="00DC77AC"/>
    <w:rsid w:val="00DD0D20"/>
    <w:rsid w:val="00DD4E7C"/>
    <w:rsid w:val="00DD6A7B"/>
    <w:rsid w:val="00DD7F76"/>
    <w:rsid w:val="00DE133B"/>
    <w:rsid w:val="00DE1DB4"/>
    <w:rsid w:val="00DE51BD"/>
    <w:rsid w:val="00DE6555"/>
    <w:rsid w:val="00DF1E6D"/>
    <w:rsid w:val="00DF2868"/>
    <w:rsid w:val="00DF55CC"/>
    <w:rsid w:val="00E0354E"/>
    <w:rsid w:val="00E052F1"/>
    <w:rsid w:val="00E10817"/>
    <w:rsid w:val="00E13B13"/>
    <w:rsid w:val="00E221EA"/>
    <w:rsid w:val="00E3486B"/>
    <w:rsid w:val="00E47F4B"/>
    <w:rsid w:val="00E62A61"/>
    <w:rsid w:val="00E75E40"/>
    <w:rsid w:val="00E763CB"/>
    <w:rsid w:val="00E83475"/>
    <w:rsid w:val="00E84B1E"/>
    <w:rsid w:val="00E8564B"/>
    <w:rsid w:val="00E920FD"/>
    <w:rsid w:val="00E9669B"/>
    <w:rsid w:val="00EA1091"/>
    <w:rsid w:val="00EA2038"/>
    <w:rsid w:val="00EA3BD8"/>
    <w:rsid w:val="00EB0A50"/>
    <w:rsid w:val="00EB2A62"/>
    <w:rsid w:val="00EB6DCD"/>
    <w:rsid w:val="00EC5B53"/>
    <w:rsid w:val="00EC6CB2"/>
    <w:rsid w:val="00ED7BD4"/>
    <w:rsid w:val="00EE2034"/>
    <w:rsid w:val="00EE494D"/>
    <w:rsid w:val="00EF235C"/>
    <w:rsid w:val="00EF50AB"/>
    <w:rsid w:val="00F01C48"/>
    <w:rsid w:val="00F13542"/>
    <w:rsid w:val="00F138F4"/>
    <w:rsid w:val="00F14F4E"/>
    <w:rsid w:val="00F1644A"/>
    <w:rsid w:val="00F23186"/>
    <w:rsid w:val="00F2413B"/>
    <w:rsid w:val="00F242D8"/>
    <w:rsid w:val="00F244B7"/>
    <w:rsid w:val="00F37BA8"/>
    <w:rsid w:val="00F37C66"/>
    <w:rsid w:val="00F44BCD"/>
    <w:rsid w:val="00F52BC8"/>
    <w:rsid w:val="00F576C8"/>
    <w:rsid w:val="00F61709"/>
    <w:rsid w:val="00F63E99"/>
    <w:rsid w:val="00F649E4"/>
    <w:rsid w:val="00F66F0D"/>
    <w:rsid w:val="00F70B27"/>
    <w:rsid w:val="00F744FC"/>
    <w:rsid w:val="00F75078"/>
    <w:rsid w:val="00F80881"/>
    <w:rsid w:val="00F900C3"/>
    <w:rsid w:val="00F970F3"/>
    <w:rsid w:val="00F9780A"/>
    <w:rsid w:val="00FA01A8"/>
    <w:rsid w:val="00FA683C"/>
    <w:rsid w:val="00FA6B64"/>
    <w:rsid w:val="00FA7CB6"/>
    <w:rsid w:val="00FB0748"/>
    <w:rsid w:val="00FB1DCD"/>
    <w:rsid w:val="00FC17B8"/>
    <w:rsid w:val="00FC3018"/>
    <w:rsid w:val="00FC7415"/>
    <w:rsid w:val="00FD2202"/>
    <w:rsid w:val="00FD25C9"/>
    <w:rsid w:val="00FE173D"/>
    <w:rsid w:val="00FF2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2B05"/>
  <w15:docId w15:val="{DA394217-FE36-41E6-A08D-97BD44EC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20E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0EF"/>
    <w:pPr>
      <w:keepNext/>
      <w:keepLines/>
      <w:spacing w:before="120" w:after="120"/>
      <w:outlineLvl w:val="0"/>
    </w:pPr>
    <w:rPr>
      <w:rFonts w:eastAsia="Times New Roman" w:cs="Times New Roman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1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9B1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1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41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41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41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41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41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0EF"/>
    <w:rPr>
      <w:rFonts w:ascii="Times New Roman" w:eastAsia="Times New Roman" w:hAnsi="Times New Roman" w:cs="Times New Roman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1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9B1"/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1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41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41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41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41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41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B41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1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410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B410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B410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B410F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9B410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B41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10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10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10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B410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B410F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B410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B4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1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B410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B410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9D1BE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D101B"/>
  </w:style>
  <w:style w:type="paragraph" w:styleId="NoSpacing">
    <w:name w:val="No Spacing"/>
    <w:uiPriority w:val="1"/>
    <w:qFormat/>
    <w:rsid w:val="009920EF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A5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3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3F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3F9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2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04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2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047"/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DC025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winkledhaw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yus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Single%20spaced%20(blank).dotx</Template>
  <TotalTime>1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Aarush Sood</dc:creator>
  <cp:lastModifiedBy>tdhawan@tsp.tech</cp:lastModifiedBy>
  <cp:revision>2</cp:revision>
  <cp:lastPrinted>2019-08-09T04:44:00Z</cp:lastPrinted>
  <dcterms:created xsi:type="dcterms:W3CDTF">2019-09-24T17:34:00Z</dcterms:created>
  <dcterms:modified xsi:type="dcterms:W3CDTF">2019-09-24T17:34:00Z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